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2A752" w14:textId="77777777" w:rsidR="00B902AC" w:rsidRPr="00C8142B" w:rsidRDefault="00BA18D2" w:rsidP="00E62D70">
      <w:pPr>
        <w:pStyle w:val="berschrift2"/>
        <w:spacing w:after="240"/>
      </w:pPr>
      <w:bookmarkStart w:id="0" w:name="_GoBack"/>
      <w:r w:rsidRPr="00C8142B">
        <w:t>Team</w:t>
      </w:r>
      <w:r w:rsidR="00B902AC" w:rsidRPr="00C8142B"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3119"/>
        <w:gridCol w:w="3119"/>
      </w:tblGrid>
      <w:tr w:rsidR="00CD0832" w:rsidRPr="00C8142B" w14:paraId="6E21BCB4" w14:textId="77777777">
        <w:trPr>
          <w:trHeight w:val="907"/>
        </w:trPr>
        <w:tc>
          <w:tcPr>
            <w:tcW w:w="3118" w:type="dxa"/>
          </w:tcPr>
          <w:p w14:paraId="6F29AB2F" w14:textId="77777777" w:rsidR="00CD0832" w:rsidRPr="00C8142B" w:rsidRDefault="003C27DE" w:rsidP="003C27DE">
            <w:pPr>
              <w:rPr>
                <w:sz w:val="18"/>
                <w:szCs w:val="18"/>
              </w:rPr>
            </w:pPr>
            <w:r w:rsidRPr="00C8142B">
              <w:rPr>
                <w:sz w:val="18"/>
                <w:szCs w:val="18"/>
              </w:rPr>
              <w:t>Abgabe</w:t>
            </w:r>
            <w:r w:rsidR="00CD0832" w:rsidRPr="00C8142B">
              <w:rPr>
                <w:sz w:val="18"/>
                <w:szCs w:val="18"/>
              </w:rPr>
              <w:t>datum :</w:t>
            </w:r>
          </w:p>
        </w:tc>
        <w:tc>
          <w:tcPr>
            <w:tcW w:w="3119" w:type="dxa"/>
          </w:tcPr>
          <w:p w14:paraId="2C992555" w14:textId="77777777" w:rsidR="00CD0832" w:rsidRPr="00C8142B" w:rsidRDefault="00CD0832" w:rsidP="00410330">
            <w:pPr>
              <w:rPr>
                <w:sz w:val="18"/>
                <w:szCs w:val="18"/>
              </w:rPr>
            </w:pPr>
            <w:r w:rsidRPr="00C8142B">
              <w:rPr>
                <w:sz w:val="18"/>
              </w:rPr>
              <w:t>Klasse:</w:t>
            </w:r>
          </w:p>
        </w:tc>
        <w:tc>
          <w:tcPr>
            <w:tcW w:w="3119" w:type="dxa"/>
          </w:tcPr>
          <w:p w14:paraId="0A3A0014" w14:textId="77777777" w:rsidR="00CD0832" w:rsidRPr="00C8142B" w:rsidRDefault="00CD0832" w:rsidP="00410330">
            <w:pPr>
              <w:rPr>
                <w:sz w:val="18"/>
                <w:szCs w:val="18"/>
              </w:rPr>
            </w:pPr>
            <w:r w:rsidRPr="00C8142B">
              <w:rPr>
                <w:sz w:val="18"/>
                <w:szCs w:val="18"/>
              </w:rPr>
              <w:t>Team:</w:t>
            </w:r>
          </w:p>
        </w:tc>
      </w:tr>
    </w:tbl>
    <w:p w14:paraId="1F51437F" w14:textId="77777777" w:rsidR="00B902AC" w:rsidRPr="00C8142B" w:rsidRDefault="00B902AC" w:rsidP="00B902AC">
      <w:pPr>
        <w:rPr>
          <w:lang w:eastAsia="de-DE"/>
        </w:rPr>
      </w:pPr>
    </w:p>
    <w:p w14:paraId="0B972D97" w14:textId="07720AE4" w:rsidR="00E62D70" w:rsidRPr="00C8142B" w:rsidRDefault="00B902AC" w:rsidP="008D202F">
      <w:pPr>
        <w:pStyle w:val="berschrift2"/>
        <w:spacing w:before="360" w:after="120"/>
        <w:rPr>
          <w:sz w:val="28"/>
          <w:szCs w:val="28"/>
        </w:rPr>
      </w:pPr>
      <w:r w:rsidRPr="00C8142B">
        <w:rPr>
          <w:sz w:val="28"/>
          <w:szCs w:val="28"/>
        </w:rPr>
        <w:t>Auf</w:t>
      </w:r>
      <w:r w:rsidR="003C27DE" w:rsidRPr="00C8142B">
        <w:rPr>
          <w:sz w:val="28"/>
          <w:szCs w:val="28"/>
        </w:rPr>
        <w:t>gabe</w:t>
      </w:r>
      <w:r w:rsidR="00976260" w:rsidRPr="00C8142B">
        <w:rPr>
          <w:sz w:val="28"/>
          <w:szCs w:val="28"/>
        </w:rPr>
        <w:t xml:space="preserve"> 1</w:t>
      </w:r>
      <w:r w:rsidR="00C55E3E" w:rsidRPr="00C8142B">
        <w:rPr>
          <w:sz w:val="28"/>
          <w:szCs w:val="28"/>
        </w:rPr>
        <w:t>:</w:t>
      </w:r>
      <w:r w:rsidR="00B62244" w:rsidRPr="00C8142B">
        <w:rPr>
          <w:sz w:val="28"/>
          <w:szCs w:val="28"/>
        </w:rPr>
        <w:t xml:space="preserve"> (Teamaufgabe)</w:t>
      </w:r>
      <w:r w:rsidRPr="00C8142B">
        <w:rPr>
          <w:sz w:val="28"/>
          <w:szCs w:val="28"/>
        </w:rPr>
        <w:t xml:space="preserve"> </w:t>
      </w:r>
      <w:r w:rsidR="00976260" w:rsidRPr="00C8142B">
        <w:rPr>
          <w:sz w:val="28"/>
          <w:szCs w:val="28"/>
        </w:rPr>
        <w:t xml:space="preserve">Analyse </w:t>
      </w:r>
      <w:r w:rsidR="003C27DE" w:rsidRPr="00C8142B">
        <w:rPr>
          <w:sz w:val="28"/>
          <w:szCs w:val="28"/>
        </w:rPr>
        <w:t>Problemstellung Lösungsd</w:t>
      </w:r>
      <w:r w:rsidR="00976260" w:rsidRPr="00C8142B">
        <w:rPr>
          <w:sz w:val="28"/>
          <w:szCs w:val="28"/>
        </w:rPr>
        <w:t>esign</w:t>
      </w:r>
      <w:r w:rsidR="003C27DE" w:rsidRPr="00C8142B">
        <w:rPr>
          <w:sz w:val="28"/>
          <w:szCs w:val="28"/>
        </w:rPr>
        <w:t xml:space="preserve"> </w:t>
      </w:r>
    </w:p>
    <w:p w14:paraId="1A4A6CFA" w14:textId="22E48EEC" w:rsidR="00AD17E6" w:rsidRPr="00C8142B" w:rsidRDefault="00293059" w:rsidP="006C2A53">
      <w:pPr>
        <w:rPr>
          <w:lang w:eastAsia="de-DE"/>
        </w:rPr>
      </w:pPr>
      <w:r w:rsidRPr="00C8142B">
        <w:rPr>
          <w:lang w:eastAsia="de-DE"/>
        </w:rPr>
        <w:t>Analysieren Sie die</w:t>
      </w:r>
      <w:r w:rsidR="00215387" w:rsidRPr="00C8142B">
        <w:rPr>
          <w:lang w:eastAsia="de-DE"/>
        </w:rPr>
        <w:t xml:space="preserve"> </w:t>
      </w:r>
      <w:r w:rsidR="00863E2E" w:rsidRPr="00C8142B">
        <w:rPr>
          <w:lang w:eastAsia="de-DE"/>
        </w:rPr>
        <w:t>von Ihnen gewählte</w:t>
      </w:r>
      <w:r w:rsidR="00AB7C99" w:rsidRPr="00C8142B">
        <w:rPr>
          <w:lang w:eastAsia="de-DE"/>
        </w:rPr>
        <w:t xml:space="preserve"> / </w:t>
      </w:r>
      <w:r w:rsidR="00863E2E" w:rsidRPr="00C8142B">
        <w:rPr>
          <w:lang w:eastAsia="de-DE"/>
        </w:rPr>
        <w:t xml:space="preserve">ausgearbeitete </w:t>
      </w:r>
      <w:r w:rsidR="00612DF1" w:rsidRPr="00C8142B">
        <w:rPr>
          <w:lang w:eastAsia="de-DE"/>
        </w:rPr>
        <w:t>Problem</w:t>
      </w:r>
      <w:r w:rsidR="003C27DE" w:rsidRPr="00C8142B">
        <w:rPr>
          <w:lang w:eastAsia="de-DE"/>
        </w:rPr>
        <w:t>stellung</w:t>
      </w:r>
      <w:r w:rsidR="00215387" w:rsidRPr="00C8142B">
        <w:rPr>
          <w:lang w:eastAsia="de-DE"/>
        </w:rPr>
        <w:t xml:space="preserve">. </w:t>
      </w:r>
      <w:r w:rsidR="00863E2E" w:rsidRPr="00C8142B">
        <w:rPr>
          <w:lang w:eastAsia="de-DE"/>
        </w:rPr>
        <w:t>Vorl</w:t>
      </w:r>
      <w:r w:rsidR="00863E2E" w:rsidRPr="00C8142B">
        <w:rPr>
          <w:lang w:eastAsia="de-DE"/>
        </w:rPr>
        <w:t>a</w:t>
      </w:r>
      <w:r w:rsidR="00863E2E" w:rsidRPr="00C8142B">
        <w:rPr>
          <w:lang w:eastAsia="de-DE"/>
        </w:rPr>
        <w:t xml:space="preserve">ge: </w:t>
      </w:r>
      <w:r w:rsidR="00863E2E" w:rsidRPr="00C8142B">
        <w:rPr>
          <w:lang w:eastAsia="de-DE"/>
        </w:rPr>
        <w:br/>
      </w:r>
      <w:r w:rsidR="00034FFC" w:rsidRPr="00C8142B">
        <w:rPr>
          <w:i/>
          <w:lang w:eastAsia="de-DE"/>
        </w:rPr>
        <w:tab/>
      </w:r>
      <w:r w:rsidR="00034FFC" w:rsidRPr="00C8142B">
        <w:rPr>
          <w:i/>
          <w:lang w:eastAsia="de-DE"/>
        </w:rPr>
        <w:tab/>
      </w:r>
      <w:r w:rsidR="00034FFC" w:rsidRPr="00C8142B">
        <w:rPr>
          <w:i/>
          <w:lang w:eastAsia="de-DE"/>
        </w:rPr>
        <w:tab/>
      </w:r>
      <w:r w:rsidR="00863E2E" w:rsidRPr="00C8142B">
        <w:rPr>
          <w:i/>
          <w:lang w:eastAsia="de-DE"/>
        </w:rPr>
        <w:t>MP-CH-122-119_Vorlage_Problemstellung_V1.2.docx</w:t>
      </w:r>
      <w:r w:rsidR="00863E2E" w:rsidRPr="00C8142B">
        <w:rPr>
          <w:lang w:eastAsia="de-DE"/>
        </w:rPr>
        <w:br/>
      </w:r>
      <w:r w:rsidR="00215387" w:rsidRPr="00C8142B">
        <w:rPr>
          <w:lang w:eastAsia="de-DE"/>
        </w:rPr>
        <w:t>Au</w:t>
      </w:r>
      <w:r w:rsidR="003C27DE" w:rsidRPr="00C8142B">
        <w:rPr>
          <w:lang w:eastAsia="de-DE"/>
        </w:rPr>
        <w:t xml:space="preserve">fgrund </w:t>
      </w:r>
      <w:r w:rsidR="00215387" w:rsidRPr="00C8142B">
        <w:rPr>
          <w:lang w:eastAsia="de-DE"/>
        </w:rPr>
        <w:t xml:space="preserve">der Analyse soll ein </w:t>
      </w:r>
      <w:r w:rsidR="003C27DE" w:rsidRPr="00C8142B">
        <w:rPr>
          <w:lang w:eastAsia="de-DE"/>
        </w:rPr>
        <w:t>Lösungsd</w:t>
      </w:r>
      <w:r w:rsidR="00215387" w:rsidRPr="00C8142B">
        <w:rPr>
          <w:lang w:eastAsia="de-DE"/>
        </w:rPr>
        <w:t xml:space="preserve">esign entstehen, welches anschliessend </w:t>
      </w:r>
      <w:r w:rsidR="003C27DE" w:rsidRPr="00C8142B">
        <w:rPr>
          <w:lang w:eastAsia="de-DE"/>
        </w:rPr>
        <w:t xml:space="preserve">das </w:t>
      </w:r>
      <w:r w:rsidR="00215387" w:rsidRPr="00C8142B">
        <w:rPr>
          <w:lang w:eastAsia="de-DE"/>
        </w:rPr>
        <w:t xml:space="preserve">selbständige </w:t>
      </w:r>
      <w:r w:rsidR="003C27DE" w:rsidRPr="00C8142B">
        <w:rPr>
          <w:lang w:eastAsia="de-DE"/>
        </w:rPr>
        <w:t xml:space="preserve">Implementieren </w:t>
      </w:r>
      <w:r w:rsidR="00215387" w:rsidRPr="00C8142B">
        <w:rPr>
          <w:lang w:eastAsia="de-DE"/>
        </w:rPr>
        <w:t xml:space="preserve">ermöglicht. </w:t>
      </w:r>
      <w:r w:rsidR="00F57AB0" w:rsidRPr="00C8142B">
        <w:rPr>
          <w:lang w:eastAsia="de-DE"/>
        </w:rPr>
        <w:t xml:space="preserve">Das </w:t>
      </w:r>
      <w:r w:rsidR="003C27DE" w:rsidRPr="00C8142B">
        <w:rPr>
          <w:lang w:eastAsia="de-DE"/>
        </w:rPr>
        <w:t>Lösungsd</w:t>
      </w:r>
      <w:r w:rsidR="00052F87" w:rsidRPr="00C8142B">
        <w:rPr>
          <w:lang w:eastAsia="de-DE"/>
        </w:rPr>
        <w:t xml:space="preserve">esign soll so </w:t>
      </w:r>
      <w:r w:rsidR="003C27DE" w:rsidRPr="00C8142B">
        <w:rPr>
          <w:lang w:eastAsia="de-DE"/>
        </w:rPr>
        <w:t>b</w:t>
      </w:r>
      <w:r w:rsidR="003C27DE" w:rsidRPr="00C8142B">
        <w:rPr>
          <w:lang w:eastAsia="de-DE"/>
        </w:rPr>
        <w:t>e</w:t>
      </w:r>
      <w:r w:rsidR="003C27DE" w:rsidRPr="00C8142B">
        <w:rPr>
          <w:lang w:eastAsia="de-DE"/>
        </w:rPr>
        <w:t xml:space="preserve">schaffen </w:t>
      </w:r>
      <w:r w:rsidR="00052F87" w:rsidRPr="00C8142B">
        <w:rPr>
          <w:lang w:eastAsia="de-DE"/>
        </w:rPr>
        <w:t>sein, dass der Anwender genau weiss, wie die fertige Applikation abla</w:t>
      </w:r>
      <w:r w:rsidR="00052F87" w:rsidRPr="00C8142B">
        <w:rPr>
          <w:lang w:eastAsia="de-DE"/>
        </w:rPr>
        <w:t>u</w:t>
      </w:r>
      <w:r w:rsidR="00052F87" w:rsidRPr="00C8142B">
        <w:rPr>
          <w:lang w:eastAsia="de-DE"/>
        </w:rPr>
        <w:t>fen wird</w:t>
      </w:r>
      <w:r w:rsidR="00F57AB0" w:rsidRPr="00C8142B">
        <w:rPr>
          <w:lang w:eastAsia="de-DE"/>
        </w:rPr>
        <w:t>.</w:t>
      </w:r>
      <w:r w:rsidR="00215387" w:rsidRPr="00C8142B">
        <w:rPr>
          <w:lang w:eastAsia="de-DE"/>
        </w:rPr>
        <w:t xml:space="preserve"> </w:t>
      </w:r>
    </w:p>
    <w:p w14:paraId="41BCB426" w14:textId="6DB84B4C" w:rsidR="0004783A" w:rsidRPr="00C8142B" w:rsidRDefault="00215387" w:rsidP="006C2A53">
      <w:pPr>
        <w:rPr>
          <w:sz w:val="22"/>
          <w:szCs w:val="22"/>
          <w:lang w:eastAsia="de-DE"/>
        </w:rPr>
      </w:pPr>
      <w:r w:rsidRPr="00C8142B">
        <w:rPr>
          <w:lang w:eastAsia="de-DE"/>
        </w:rPr>
        <w:t xml:space="preserve">Erstellen Sie eine grafische </w:t>
      </w:r>
      <w:r w:rsidR="00B62244" w:rsidRPr="00C8142B">
        <w:rPr>
          <w:lang w:eastAsia="de-DE"/>
        </w:rPr>
        <w:t>S</w:t>
      </w:r>
      <w:r w:rsidRPr="00C8142B">
        <w:rPr>
          <w:lang w:eastAsia="de-DE"/>
        </w:rPr>
        <w:t>truktur</w:t>
      </w:r>
      <w:r w:rsidR="00AB7C99" w:rsidRPr="00C8142B">
        <w:rPr>
          <w:lang w:eastAsia="de-DE"/>
        </w:rPr>
        <w:t xml:space="preserve"> (z.B. Funktionsmodell, PAP</w:t>
      </w:r>
      <w:r w:rsidR="00F1266C" w:rsidRPr="00C8142B">
        <w:rPr>
          <w:lang w:eastAsia="de-DE"/>
        </w:rPr>
        <w:t>)</w:t>
      </w:r>
      <w:r w:rsidR="00752DAF" w:rsidRPr="00C8142B">
        <w:rPr>
          <w:lang w:eastAsia="de-DE"/>
        </w:rPr>
        <w:t xml:space="preserve"> und beschreiben Sie ihr Design mit geeigneten Mitteln (</w:t>
      </w:r>
      <w:r w:rsidR="00AB7C99" w:rsidRPr="00C8142B">
        <w:rPr>
          <w:lang w:eastAsia="de-DE"/>
        </w:rPr>
        <w:t xml:space="preserve">z.B. </w:t>
      </w:r>
      <w:r w:rsidR="00752DAF" w:rsidRPr="00C8142B">
        <w:rPr>
          <w:lang w:eastAsia="de-DE"/>
        </w:rPr>
        <w:t>Struktogramm, Funktionsbeschrieb</w:t>
      </w:r>
      <w:r w:rsidR="00AB7C99" w:rsidRPr="00C8142B">
        <w:rPr>
          <w:lang w:eastAsia="de-DE"/>
        </w:rPr>
        <w:t>, UML</w:t>
      </w:r>
      <w:r w:rsidR="00752DAF" w:rsidRPr="00C8142B">
        <w:rPr>
          <w:lang w:eastAsia="de-DE"/>
        </w:rPr>
        <w:t>)</w:t>
      </w:r>
      <w:r w:rsidR="00AD17E6" w:rsidRPr="00C8142B">
        <w:rPr>
          <w:lang w:eastAsia="de-DE"/>
        </w:rPr>
        <w:t>:</w:t>
      </w:r>
      <w:r w:rsidRPr="00C8142B">
        <w:rPr>
          <w:lang w:eastAsia="de-DE"/>
        </w:rPr>
        <w:t xml:space="preserve"> </w:t>
      </w:r>
    </w:p>
    <w:p w14:paraId="7F57FBC7" w14:textId="77777777" w:rsidR="00A83BCD" w:rsidRPr="00C8142B" w:rsidRDefault="005332D4" w:rsidP="006C2A53">
      <w:pPr>
        <w:rPr>
          <w:sz w:val="22"/>
          <w:szCs w:val="22"/>
          <w:lang w:eastAsia="de-DE"/>
        </w:rPr>
      </w:pPr>
      <w:r w:rsidRPr="00C8142B">
        <w:rPr>
          <w:noProof/>
          <w:sz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1938FC" wp14:editId="0FABC5F6">
                <wp:simplePos x="0" y="0"/>
                <wp:positionH relativeFrom="column">
                  <wp:posOffset>3161030</wp:posOffset>
                </wp:positionH>
                <wp:positionV relativeFrom="paragraph">
                  <wp:posOffset>103505</wp:posOffset>
                </wp:positionV>
                <wp:extent cx="734695" cy="309245"/>
                <wp:effectExtent l="0" t="0" r="0" b="0"/>
                <wp:wrapNone/>
                <wp:docPr id="6" name="Text Box 7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A87EC" w14:textId="77777777" w:rsidR="007F1671" w:rsidRPr="00A83BCD" w:rsidRDefault="007F1671" w:rsidP="00A83BCD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lang w:val="de-DE"/>
                              </w:rPr>
                              <w:t>Ausgabe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743" o:spid="_x0000_s1026" type="#_x0000_t202" style="position:absolute;margin-left:248.9pt;margin-top:8.15pt;width:57.85pt;height:2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" strokecolor="white">
                <v:textbox>
                  <w:txbxContent>
                    <w:p w14:paraId="49CA87EC" w14:textId="77777777" w:rsidR="007F1671" w:rsidRPr="00A83BCD" w:rsidRDefault="007F1671" w:rsidP="00A83BC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Ausgabe</w:t>
                      </w:r>
                    </w:p>
                  </w:txbxContent>
                </v:textbox>
              </v:shape>
            </w:pict>
          </mc:Fallback>
        </mc:AlternateContent>
      </w:r>
      <w:r w:rsidRPr="00C8142B">
        <w:rPr>
          <w:noProof/>
          <w:sz w:val="18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61A80" wp14:editId="6FC379D0">
                <wp:simplePos x="0" y="0"/>
                <wp:positionH relativeFrom="column">
                  <wp:posOffset>852170</wp:posOffset>
                </wp:positionH>
                <wp:positionV relativeFrom="paragraph">
                  <wp:posOffset>103505</wp:posOffset>
                </wp:positionV>
                <wp:extent cx="734695" cy="309245"/>
                <wp:effectExtent l="0" t="0" r="0" b="0"/>
                <wp:wrapNone/>
                <wp:docPr id="5" name="Text Box 7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69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493F" w14:textId="77777777" w:rsidR="007F1671" w:rsidRPr="00A83BCD" w:rsidRDefault="007F1671" w:rsidP="00A83BCD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lang w:val="de-DE"/>
                              </w:rPr>
                              <w:t>Eingabe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44" o:spid="_x0000_s1027" type="#_x0000_t202" style="position:absolute;margin-left:67.1pt;margin-top:8.15pt;width:57.85pt;height:2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" strokecolor="white">
                <v:textbox>
                  <w:txbxContent>
                    <w:p w14:paraId="535A493F" w14:textId="77777777" w:rsidR="007F1671" w:rsidRPr="00A83BCD" w:rsidRDefault="007F1671" w:rsidP="00A83BC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Eingabe</w:t>
                      </w:r>
                    </w:p>
                  </w:txbxContent>
                </v:textbox>
              </v:shape>
            </w:pict>
          </mc:Fallback>
        </mc:AlternateContent>
      </w:r>
    </w:p>
    <w:p w14:paraId="6D6309A9" w14:textId="77777777" w:rsidR="003809F6" w:rsidRPr="00C8142B" w:rsidRDefault="005332D4" w:rsidP="006C2A53">
      <w:pPr>
        <w:rPr>
          <w:sz w:val="22"/>
          <w:szCs w:val="22"/>
          <w:lang w:eastAsia="de-DE"/>
        </w:rPr>
      </w:pPr>
      <w:r w:rsidRPr="00C8142B">
        <w:rPr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50E2F" wp14:editId="5D9DF105">
                <wp:simplePos x="0" y="0"/>
                <wp:positionH relativeFrom="column">
                  <wp:posOffset>1958340</wp:posOffset>
                </wp:positionH>
                <wp:positionV relativeFrom="paragraph">
                  <wp:posOffset>106680</wp:posOffset>
                </wp:positionV>
                <wp:extent cx="939165" cy="309245"/>
                <wp:effectExtent l="0" t="0" r="0" b="0"/>
                <wp:wrapNone/>
                <wp:docPr id="4" name="Text Box 7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16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84370" w14:textId="77777777" w:rsidR="007F1671" w:rsidRPr="00A83BCD" w:rsidRDefault="007F1671" w:rsidP="00A83BCD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>
                              <w:rPr>
                                <w:sz w:val="20"/>
                                <w:lang w:val="de-DE"/>
                              </w:rPr>
                              <w:t>Verarbeitung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45" o:spid="_x0000_s1028" type="#_x0000_t202" style="position:absolute;margin-left:154.2pt;margin-top:8.4pt;width:73.9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" strokecolor="white">
                <v:textbox>
                  <w:txbxContent>
                    <w:p w14:paraId="36F84370" w14:textId="77777777" w:rsidR="007F1671" w:rsidRPr="00A83BCD" w:rsidRDefault="007F1671" w:rsidP="00A83BC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Verarbeitung</w:t>
                      </w:r>
                    </w:p>
                  </w:txbxContent>
                </v:textbox>
              </v:shape>
            </w:pict>
          </mc:Fallback>
        </mc:AlternateContent>
      </w:r>
      <w:r w:rsidRPr="00C8142B">
        <w:rPr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3445C1" wp14:editId="6364B708">
                <wp:simplePos x="0" y="0"/>
                <wp:positionH relativeFrom="column">
                  <wp:posOffset>1833245</wp:posOffset>
                </wp:positionH>
                <wp:positionV relativeFrom="paragraph">
                  <wp:posOffset>0</wp:posOffset>
                </wp:positionV>
                <wp:extent cx="1215390" cy="530225"/>
                <wp:effectExtent l="0" t="0" r="0" b="0"/>
                <wp:wrapNone/>
                <wp:docPr id="3" name="Oval 7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5390" cy="530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739" o:spid="_x0000_s1026" style="position:absolute;margin-left:144.35pt;margin-top:0;width:95.7pt;height:4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"/>
            </w:pict>
          </mc:Fallback>
        </mc:AlternateContent>
      </w:r>
    </w:p>
    <w:p w14:paraId="0B7688B7" w14:textId="77777777" w:rsidR="003809F6" w:rsidRPr="00C8142B" w:rsidRDefault="005332D4" w:rsidP="006C2A53">
      <w:pPr>
        <w:rPr>
          <w:sz w:val="22"/>
          <w:szCs w:val="22"/>
          <w:lang w:eastAsia="de-DE"/>
        </w:rPr>
      </w:pPr>
      <w:r w:rsidRPr="00C8142B">
        <w:rPr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CE9768" wp14:editId="75934107">
                <wp:simplePos x="0" y="0"/>
                <wp:positionH relativeFrom="column">
                  <wp:posOffset>816610</wp:posOffset>
                </wp:positionH>
                <wp:positionV relativeFrom="paragraph">
                  <wp:posOffset>16510</wp:posOffset>
                </wp:positionV>
                <wp:extent cx="1016635" cy="4445"/>
                <wp:effectExtent l="0" t="0" r="0" b="0"/>
                <wp:wrapNone/>
                <wp:docPr id="2" name="AutoShape 7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63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740" o:spid="_x0000_s1026" type="#_x0000_t32" style="position:absolute;margin-left:64.3pt;margin-top:1.3pt;width:80.05pt;height: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">
                <v:stroke endarrow="block"/>
              </v:shape>
            </w:pict>
          </mc:Fallback>
        </mc:AlternateContent>
      </w:r>
      <w:r w:rsidRPr="00C8142B">
        <w:rPr>
          <w:noProof/>
          <w:sz w:val="22"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3297FD" wp14:editId="08FD94DD">
                <wp:simplePos x="0" y="0"/>
                <wp:positionH relativeFrom="column">
                  <wp:posOffset>3048635</wp:posOffset>
                </wp:positionH>
                <wp:positionV relativeFrom="paragraph">
                  <wp:posOffset>34290</wp:posOffset>
                </wp:positionV>
                <wp:extent cx="1016635" cy="4445"/>
                <wp:effectExtent l="0" t="0" r="0" b="0"/>
                <wp:wrapNone/>
                <wp:docPr id="1" name="AutoShape 7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635" cy="4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41" o:spid="_x0000_s1026" type="#_x0000_t32" style="position:absolute;margin-left:240.05pt;margin-top:2.7pt;width:80.05pt;height: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5D6792BF" w14:textId="77777777" w:rsidR="003809F6" w:rsidRPr="00C8142B" w:rsidRDefault="003809F6" w:rsidP="006C2A53">
      <w:pPr>
        <w:rPr>
          <w:sz w:val="22"/>
          <w:szCs w:val="22"/>
          <w:lang w:eastAsia="de-DE"/>
        </w:rPr>
      </w:pPr>
    </w:p>
    <w:p w14:paraId="6975810D" w14:textId="4EADCCE0" w:rsidR="003809F6" w:rsidRPr="00C8142B" w:rsidRDefault="00123E74" w:rsidP="00F1266C">
      <w:pPr>
        <w:tabs>
          <w:tab w:val="left" w:pos="2977"/>
        </w:tabs>
        <w:ind w:left="1134"/>
        <w:rPr>
          <w:sz w:val="18"/>
          <w:lang w:eastAsia="de-DE"/>
        </w:rPr>
      </w:pPr>
      <w:r w:rsidRPr="00C8142B">
        <w:rPr>
          <w:sz w:val="18"/>
          <w:lang w:eastAsia="de-DE"/>
        </w:rPr>
        <w:t>Eingabe</w:t>
      </w:r>
      <w:r w:rsidR="00A83BCD" w:rsidRPr="00C8142B">
        <w:rPr>
          <w:sz w:val="18"/>
          <w:lang w:eastAsia="de-DE"/>
        </w:rPr>
        <w:t>:</w:t>
      </w:r>
      <w:r w:rsidR="00215387" w:rsidRPr="00C8142B">
        <w:rPr>
          <w:sz w:val="18"/>
          <w:lang w:eastAsia="de-DE"/>
        </w:rPr>
        <w:tab/>
      </w:r>
      <w:r w:rsidR="00A83BCD" w:rsidRPr="00C8142B">
        <w:rPr>
          <w:sz w:val="18"/>
          <w:lang w:eastAsia="de-DE"/>
        </w:rPr>
        <w:t xml:space="preserve">Eingaben durch </w:t>
      </w:r>
      <w:r w:rsidR="003C27DE" w:rsidRPr="00C8142B">
        <w:rPr>
          <w:sz w:val="18"/>
          <w:lang w:eastAsia="de-DE"/>
        </w:rPr>
        <w:t>Anwender</w:t>
      </w:r>
      <w:r w:rsidR="00A83BCD" w:rsidRPr="00C8142B">
        <w:rPr>
          <w:sz w:val="18"/>
          <w:lang w:eastAsia="de-DE"/>
        </w:rPr>
        <w:t>, andere Programme</w:t>
      </w:r>
      <w:r w:rsidR="00757129" w:rsidRPr="00C8142B">
        <w:rPr>
          <w:sz w:val="18"/>
          <w:lang w:eastAsia="de-DE"/>
        </w:rPr>
        <w:t>, evtl. GUI</w:t>
      </w:r>
    </w:p>
    <w:p w14:paraId="5BE4BD7E" w14:textId="77777777" w:rsidR="003809F6" w:rsidRPr="00C8142B" w:rsidRDefault="003C27DE" w:rsidP="00F1266C">
      <w:pPr>
        <w:tabs>
          <w:tab w:val="left" w:pos="2977"/>
        </w:tabs>
        <w:ind w:left="1134"/>
        <w:rPr>
          <w:sz w:val="18"/>
          <w:lang w:eastAsia="de-DE"/>
        </w:rPr>
      </w:pPr>
      <w:r w:rsidRPr="00C8142B">
        <w:rPr>
          <w:sz w:val="18"/>
          <w:lang w:eastAsia="de-DE"/>
        </w:rPr>
        <w:t>Verarbeitung</w:t>
      </w:r>
      <w:r w:rsidR="00A83BCD" w:rsidRPr="00C8142B">
        <w:rPr>
          <w:sz w:val="18"/>
          <w:lang w:eastAsia="de-DE"/>
        </w:rPr>
        <w:t xml:space="preserve">: </w:t>
      </w:r>
      <w:r w:rsidR="00215387" w:rsidRPr="00C8142B">
        <w:rPr>
          <w:sz w:val="18"/>
          <w:lang w:eastAsia="de-DE"/>
        </w:rPr>
        <w:tab/>
      </w:r>
      <w:r w:rsidR="00A83BCD" w:rsidRPr="00C8142B">
        <w:rPr>
          <w:sz w:val="18"/>
          <w:lang w:eastAsia="de-DE"/>
        </w:rPr>
        <w:t>D</w:t>
      </w:r>
      <w:r w:rsidRPr="00C8142B">
        <w:rPr>
          <w:sz w:val="18"/>
          <w:lang w:eastAsia="de-DE"/>
        </w:rPr>
        <w:t>ie</w:t>
      </w:r>
      <w:r w:rsidR="00A83BCD" w:rsidRPr="00C8142B">
        <w:rPr>
          <w:sz w:val="18"/>
          <w:lang w:eastAsia="de-DE"/>
        </w:rPr>
        <w:t xml:space="preserve"> eigentliche </w:t>
      </w:r>
      <w:r w:rsidRPr="00C8142B">
        <w:rPr>
          <w:sz w:val="18"/>
          <w:lang w:eastAsia="de-DE"/>
        </w:rPr>
        <w:t>Verarbeitung graphisch dokumentiert</w:t>
      </w:r>
    </w:p>
    <w:p w14:paraId="71466895" w14:textId="324F8B1D" w:rsidR="003809F6" w:rsidRPr="00C8142B" w:rsidRDefault="003809F6" w:rsidP="00F1266C">
      <w:pPr>
        <w:tabs>
          <w:tab w:val="left" w:pos="2977"/>
        </w:tabs>
        <w:ind w:left="1134"/>
        <w:rPr>
          <w:sz w:val="18"/>
          <w:lang w:eastAsia="de-DE"/>
        </w:rPr>
      </w:pPr>
      <w:r w:rsidRPr="00C8142B">
        <w:rPr>
          <w:sz w:val="18"/>
          <w:lang w:eastAsia="de-DE"/>
        </w:rPr>
        <w:t>Ausgabe</w:t>
      </w:r>
      <w:r w:rsidR="00A83BCD" w:rsidRPr="00C8142B">
        <w:rPr>
          <w:sz w:val="18"/>
          <w:lang w:eastAsia="de-DE"/>
        </w:rPr>
        <w:t xml:space="preserve">: </w:t>
      </w:r>
      <w:r w:rsidR="00215387" w:rsidRPr="00C8142B">
        <w:rPr>
          <w:sz w:val="18"/>
          <w:lang w:eastAsia="de-DE"/>
        </w:rPr>
        <w:tab/>
      </w:r>
      <w:r w:rsidR="003C27DE" w:rsidRPr="00C8142B">
        <w:rPr>
          <w:sz w:val="18"/>
          <w:lang w:eastAsia="de-DE"/>
        </w:rPr>
        <w:t>E</w:t>
      </w:r>
      <w:r w:rsidR="00A83BCD" w:rsidRPr="00C8142B">
        <w:rPr>
          <w:sz w:val="18"/>
          <w:lang w:eastAsia="de-DE"/>
        </w:rPr>
        <w:t>rzeugte Resultate</w:t>
      </w:r>
    </w:p>
    <w:p w14:paraId="3518616D" w14:textId="5DDDD942" w:rsidR="000C6C48" w:rsidRPr="00C8142B" w:rsidRDefault="00863E2E" w:rsidP="00B62244">
      <w:pPr>
        <w:rPr>
          <w:b/>
          <w:i/>
          <w:lang w:eastAsia="de-DE"/>
        </w:rPr>
      </w:pPr>
      <w:r w:rsidRPr="00C8142B">
        <w:rPr>
          <w:lang w:eastAsia="de-DE"/>
        </w:rPr>
        <w:br/>
      </w:r>
      <w:r w:rsidR="00B62DBD" w:rsidRPr="00C8142B">
        <w:rPr>
          <w:lang w:eastAsia="de-DE"/>
        </w:rPr>
        <w:t>Sie können für die Lö</w:t>
      </w:r>
      <w:r w:rsidR="00F1266C" w:rsidRPr="00C8142B">
        <w:rPr>
          <w:lang w:eastAsia="de-DE"/>
        </w:rPr>
        <w:t xml:space="preserve">sung folgende Vorlage benützen: </w:t>
      </w:r>
      <w:r w:rsidR="00F1266C" w:rsidRPr="00C8142B">
        <w:rPr>
          <w:lang w:eastAsia="de-DE"/>
        </w:rPr>
        <w:br/>
      </w:r>
      <w:r w:rsidR="00034FFC" w:rsidRPr="00C8142B">
        <w:rPr>
          <w:i/>
          <w:lang w:eastAsia="de-DE"/>
        </w:rPr>
        <w:tab/>
      </w:r>
      <w:r w:rsidR="00034FFC" w:rsidRPr="00C8142B">
        <w:rPr>
          <w:i/>
          <w:lang w:eastAsia="de-DE"/>
        </w:rPr>
        <w:tab/>
      </w:r>
      <w:r w:rsidR="00034FFC" w:rsidRPr="00C8142B">
        <w:rPr>
          <w:i/>
          <w:lang w:eastAsia="de-DE"/>
        </w:rPr>
        <w:tab/>
      </w:r>
      <w:r w:rsidR="00C55E3E" w:rsidRPr="00C8142B">
        <w:rPr>
          <w:i/>
          <w:lang w:eastAsia="de-DE"/>
        </w:rPr>
        <w:t>MP122</w:t>
      </w:r>
      <w:r w:rsidR="0099094D" w:rsidRPr="00C8142B">
        <w:rPr>
          <w:i/>
          <w:lang w:eastAsia="de-DE"/>
        </w:rPr>
        <w:t>_Vorlage</w:t>
      </w:r>
      <w:r w:rsidR="00A70578" w:rsidRPr="00C8142B">
        <w:rPr>
          <w:i/>
          <w:lang w:eastAsia="de-DE"/>
        </w:rPr>
        <w:t>_</w:t>
      </w:r>
      <w:r w:rsidR="00F1266C" w:rsidRPr="00C8142B">
        <w:rPr>
          <w:i/>
          <w:lang w:eastAsia="de-DE"/>
        </w:rPr>
        <w:t>Dokumentation</w:t>
      </w:r>
      <w:r w:rsidR="0099094D" w:rsidRPr="00C8142B">
        <w:rPr>
          <w:i/>
          <w:lang w:eastAsia="de-DE"/>
        </w:rPr>
        <w:t>_</w:t>
      </w:r>
      <w:r w:rsidR="00B62244" w:rsidRPr="00C8142B">
        <w:rPr>
          <w:i/>
          <w:lang w:eastAsia="de-DE"/>
        </w:rPr>
        <w:t>V1</w:t>
      </w:r>
      <w:r w:rsidR="009418B7" w:rsidRPr="00C8142B">
        <w:rPr>
          <w:i/>
          <w:lang w:eastAsia="de-DE"/>
        </w:rPr>
        <w:t>.</w:t>
      </w:r>
      <w:r w:rsidR="00B62DBD" w:rsidRPr="00C8142B">
        <w:rPr>
          <w:i/>
          <w:lang w:eastAsia="de-DE"/>
        </w:rPr>
        <w:t>2</w:t>
      </w:r>
      <w:r w:rsidR="000C6C48" w:rsidRPr="00C8142B">
        <w:rPr>
          <w:i/>
          <w:lang w:eastAsia="de-DE"/>
        </w:rPr>
        <w:t>.</w:t>
      </w:r>
      <w:r w:rsidR="00B62DBD" w:rsidRPr="00C8142B">
        <w:rPr>
          <w:i/>
          <w:lang w:eastAsia="de-DE"/>
        </w:rPr>
        <w:t>docx</w:t>
      </w:r>
      <w:r w:rsidR="00F1266C" w:rsidRPr="00C8142B">
        <w:rPr>
          <w:b/>
          <w:i/>
          <w:lang w:eastAsia="de-DE"/>
        </w:rPr>
        <w:t xml:space="preserve"> </w:t>
      </w:r>
      <w:r w:rsidR="00F1266C" w:rsidRPr="00C8142B">
        <w:rPr>
          <w:b/>
          <w:i/>
          <w:lang w:eastAsia="de-DE"/>
        </w:rPr>
        <w:br/>
      </w:r>
      <w:r w:rsidR="00C55E3E" w:rsidRPr="00C8142B">
        <w:rPr>
          <w:lang w:eastAsia="de-DE"/>
        </w:rPr>
        <w:t xml:space="preserve">Schreiben Sie ihr Resultat in die entsprechenden Kapitel und speichern Sie dieses </w:t>
      </w:r>
      <w:r w:rsidR="000C6C48" w:rsidRPr="00C8142B">
        <w:rPr>
          <w:lang w:eastAsia="de-DE"/>
        </w:rPr>
        <w:t>D</w:t>
      </w:r>
      <w:r w:rsidR="000C6C48" w:rsidRPr="00C8142B">
        <w:rPr>
          <w:lang w:eastAsia="de-DE"/>
        </w:rPr>
        <w:t>o</w:t>
      </w:r>
      <w:r w:rsidR="000C6C48" w:rsidRPr="00C8142B">
        <w:rPr>
          <w:lang w:eastAsia="de-DE"/>
        </w:rPr>
        <w:t xml:space="preserve">kument </w:t>
      </w:r>
      <w:r w:rsidR="00C55E3E" w:rsidRPr="00C8142B">
        <w:rPr>
          <w:lang w:eastAsia="de-DE"/>
        </w:rPr>
        <w:t xml:space="preserve">unter folgendem Namen </w:t>
      </w:r>
      <w:r w:rsidR="000C6C48" w:rsidRPr="00C8142B">
        <w:rPr>
          <w:lang w:eastAsia="de-DE"/>
        </w:rPr>
        <w:t xml:space="preserve">auf dem BSCW </w:t>
      </w:r>
      <w:r w:rsidR="00C55E3E" w:rsidRPr="00C8142B">
        <w:rPr>
          <w:lang w:eastAsia="de-DE"/>
        </w:rPr>
        <w:t xml:space="preserve">ab </w:t>
      </w:r>
      <w:r w:rsidR="000C6C48" w:rsidRPr="00C8142B">
        <w:rPr>
          <w:lang w:eastAsia="de-DE"/>
        </w:rPr>
        <w:t>(Angaben dazu er</w:t>
      </w:r>
      <w:r w:rsidR="00091097" w:rsidRPr="00C8142B">
        <w:rPr>
          <w:lang w:eastAsia="de-DE"/>
        </w:rPr>
        <w:t>halten Sie von der Lehrperson):</w:t>
      </w:r>
      <w:r w:rsidR="00034FFC" w:rsidRPr="00C8142B">
        <w:rPr>
          <w:lang w:eastAsia="de-DE"/>
        </w:rPr>
        <w:tab/>
      </w:r>
      <w:r w:rsidR="00091097" w:rsidRPr="00C8142B">
        <w:rPr>
          <w:b/>
          <w:i/>
          <w:lang w:eastAsia="de-DE"/>
        </w:rPr>
        <w:t>MP122</w:t>
      </w:r>
      <w:r w:rsidR="000C6C48" w:rsidRPr="00C8142B">
        <w:rPr>
          <w:b/>
          <w:i/>
          <w:lang w:eastAsia="de-DE"/>
        </w:rPr>
        <w:t>_</w:t>
      </w:r>
      <w:r w:rsidR="00915B89" w:rsidRPr="00C8142B">
        <w:rPr>
          <w:b/>
          <w:i/>
          <w:lang w:eastAsia="de-DE"/>
        </w:rPr>
        <w:t>Aufgabe_1_</w:t>
      </w:r>
      <w:r w:rsidR="000C6C48" w:rsidRPr="00C8142B">
        <w:rPr>
          <w:b/>
          <w:i/>
          <w:lang w:eastAsia="de-DE"/>
        </w:rPr>
        <w:t>IhrTeamname.doc</w:t>
      </w:r>
      <w:r w:rsidR="00B62DBD" w:rsidRPr="00C8142B">
        <w:rPr>
          <w:b/>
          <w:i/>
          <w:lang w:eastAsia="de-DE"/>
        </w:rPr>
        <w:t>x</w:t>
      </w:r>
    </w:p>
    <w:p w14:paraId="035E554A" w14:textId="7E93E9BA" w:rsidR="00F57AB0" w:rsidRPr="00C8142B" w:rsidRDefault="00F57AB0" w:rsidP="008D202F">
      <w:pPr>
        <w:pStyle w:val="berschrift2"/>
        <w:spacing w:before="360" w:after="120"/>
        <w:rPr>
          <w:sz w:val="28"/>
          <w:szCs w:val="28"/>
        </w:rPr>
      </w:pPr>
      <w:r w:rsidRPr="00C8142B">
        <w:rPr>
          <w:sz w:val="28"/>
          <w:szCs w:val="28"/>
        </w:rPr>
        <w:t>Auf</w:t>
      </w:r>
      <w:r w:rsidR="00FB1908" w:rsidRPr="00C8142B">
        <w:rPr>
          <w:sz w:val="28"/>
          <w:szCs w:val="28"/>
        </w:rPr>
        <w:t xml:space="preserve">gabe </w:t>
      </w:r>
      <w:r w:rsidR="009418B7" w:rsidRPr="00C8142B">
        <w:rPr>
          <w:sz w:val="28"/>
          <w:szCs w:val="28"/>
        </w:rPr>
        <w:t>2</w:t>
      </w:r>
      <w:r w:rsidRPr="00C8142B">
        <w:rPr>
          <w:sz w:val="28"/>
          <w:szCs w:val="28"/>
        </w:rPr>
        <w:t xml:space="preserve">: </w:t>
      </w:r>
      <w:r w:rsidR="00FB1908" w:rsidRPr="00C8142B">
        <w:rPr>
          <w:sz w:val="28"/>
          <w:szCs w:val="28"/>
        </w:rPr>
        <w:t>(Teamaufgabe) Testvorschrift</w:t>
      </w:r>
    </w:p>
    <w:p w14:paraId="54FA9E52" w14:textId="1E4133E6" w:rsidR="00F57AB0" w:rsidRPr="00C8142B" w:rsidRDefault="00DD1B64" w:rsidP="00F57AB0">
      <w:pPr>
        <w:rPr>
          <w:sz w:val="22"/>
          <w:szCs w:val="22"/>
          <w:lang w:eastAsia="de-DE"/>
        </w:rPr>
      </w:pPr>
      <w:r w:rsidRPr="00C8142B">
        <w:rPr>
          <w:lang w:eastAsia="de-DE"/>
        </w:rPr>
        <w:t>Erstellen Sie ein</w:t>
      </w:r>
      <w:r w:rsidR="00F5690A" w:rsidRPr="00C8142B">
        <w:rPr>
          <w:lang w:eastAsia="de-DE"/>
        </w:rPr>
        <w:t>e</w:t>
      </w:r>
      <w:r w:rsidRPr="00C8142B">
        <w:rPr>
          <w:lang w:eastAsia="de-DE"/>
        </w:rPr>
        <w:t xml:space="preserve"> Test</w:t>
      </w:r>
      <w:r w:rsidR="00FB1908" w:rsidRPr="00C8142B">
        <w:rPr>
          <w:lang w:eastAsia="de-DE"/>
        </w:rPr>
        <w:t xml:space="preserve">vorschrift, in der Sie </w:t>
      </w:r>
      <w:r w:rsidR="000C6C48" w:rsidRPr="00C8142B">
        <w:rPr>
          <w:lang w:eastAsia="de-DE"/>
        </w:rPr>
        <w:t>f</w:t>
      </w:r>
      <w:r w:rsidR="00FB1908" w:rsidRPr="00C8142B">
        <w:rPr>
          <w:lang w:eastAsia="de-DE"/>
        </w:rPr>
        <w:t xml:space="preserve">esthalten, </w:t>
      </w:r>
      <w:r w:rsidRPr="00C8142B">
        <w:rPr>
          <w:lang w:eastAsia="de-DE"/>
        </w:rPr>
        <w:t xml:space="preserve">wie </w:t>
      </w:r>
      <w:r w:rsidR="00FB1908" w:rsidRPr="00C8142B">
        <w:rPr>
          <w:lang w:eastAsia="de-DE"/>
        </w:rPr>
        <w:t xml:space="preserve">ihre </w:t>
      </w:r>
      <w:r w:rsidR="00C55E3E" w:rsidRPr="00C8142B">
        <w:rPr>
          <w:lang w:eastAsia="de-DE"/>
        </w:rPr>
        <w:t xml:space="preserve">fertige </w:t>
      </w:r>
      <w:r w:rsidR="00052F87" w:rsidRPr="00C8142B">
        <w:rPr>
          <w:lang w:eastAsia="de-DE"/>
        </w:rPr>
        <w:t>Applikation gete</w:t>
      </w:r>
      <w:r w:rsidR="00052F87" w:rsidRPr="00C8142B">
        <w:rPr>
          <w:lang w:eastAsia="de-DE"/>
        </w:rPr>
        <w:t>s</w:t>
      </w:r>
      <w:r w:rsidRPr="00C8142B">
        <w:rPr>
          <w:lang w:eastAsia="de-DE"/>
        </w:rPr>
        <w:t>tet werden kann</w:t>
      </w:r>
      <w:r w:rsidR="00052F87" w:rsidRPr="00C8142B">
        <w:rPr>
          <w:lang w:eastAsia="de-DE"/>
        </w:rPr>
        <w:t>.</w:t>
      </w:r>
      <w:r w:rsidRPr="00C8142B">
        <w:rPr>
          <w:lang w:eastAsia="de-DE"/>
        </w:rPr>
        <w:t xml:space="preserve"> Erwartet </w:t>
      </w:r>
      <w:r w:rsidR="00C55E3E" w:rsidRPr="00C8142B">
        <w:rPr>
          <w:lang w:eastAsia="de-DE"/>
        </w:rPr>
        <w:t>werden</w:t>
      </w:r>
      <w:r w:rsidRPr="00C8142B">
        <w:rPr>
          <w:lang w:eastAsia="de-DE"/>
        </w:rPr>
        <w:t xml:space="preserve"> ein</w:t>
      </w:r>
      <w:r w:rsidR="00F5690A" w:rsidRPr="00C8142B">
        <w:rPr>
          <w:lang w:eastAsia="de-DE"/>
        </w:rPr>
        <w:t xml:space="preserve"> </w:t>
      </w:r>
      <w:r w:rsidRPr="00C8142B">
        <w:rPr>
          <w:i/>
          <w:lang w:eastAsia="de-DE"/>
        </w:rPr>
        <w:t>Test</w:t>
      </w:r>
      <w:r w:rsidR="00C55E3E" w:rsidRPr="00C8142B">
        <w:rPr>
          <w:i/>
          <w:lang w:eastAsia="de-DE"/>
        </w:rPr>
        <w:t>beschrieb</w:t>
      </w:r>
      <w:r w:rsidR="00C55E3E" w:rsidRPr="00C8142B">
        <w:rPr>
          <w:lang w:eastAsia="de-DE"/>
        </w:rPr>
        <w:t xml:space="preserve"> und ein </w:t>
      </w:r>
      <w:r w:rsidR="00C55E3E" w:rsidRPr="00C8142B">
        <w:rPr>
          <w:i/>
          <w:lang w:eastAsia="de-DE"/>
        </w:rPr>
        <w:t>Testprotokoll</w:t>
      </w:r>
      <w:r w:rsidRPr="00C8142B">
        <w:rPr>
          <w:lang w:eastAsia="de-DE"/>
        </w:rPr>
        <w:t xml:space="preserve"> mit geeign</w:t>
      </w:r>
      <w:r w:rsidRPr="00C8142B">
        <w:rPr>
          <w:lang w:eastAsia="de-DE"/>
        </w:rPr>
        <w:t>e</w:t>
      </w:r>
      <w:r w:rsidRPr="00C8142B">
        <w:rPr>
          <w:lang w:eastAsia="de-DE"/>
        </w:rPr>
        <w:t xml:space="preserve">ten Testfällen. </w:t>
      </w:r>
      <w:r w:rsidR="00FB1908" w:rsidRPr="00C8142B">
        <w:rPr>
          <w:lang w:eastAsia="de-DE"/>
        </w:rPr>
        <w:t>Damit s</w:t>
      </w:r>
      <w:r w:rsidRPr="00C8142B">
        <w:rPr>
          <w:lang w:eastAsia="de-DE"/>
        </w:rPr>
        <w:t xml:space="preserve">oll </w:t>
      </w:r>
      <w:r w:rsidR="00FB1908" w:rsidRPr="00C8142B">
        <w:rPr>
          <w:lang w:eastAsia="de-DE"/>
        </w:rPr>
        <w:t>aufgezeigt werden</w:t>
      </w:r>
      <w:r w:rsidRPr="00C8142B">
        <w:rPr>
          <w:lang w:eastAsia="de-DE"/>
        </w:rPr>
        <w:t>, ob die Applikation die Forderungen g</w:t>
      </w:r>
      <w:r w:rsidRPr="00C8142B">
        <w:rPr>
          <w:lang w:eastAsia="de-DE"/>
        </w:rPr>
        <w:t>e</w:t>
      </w:r>
      <w:r w:rsidRPr="00C8142B">
        <w:rPr>
          <w:lang w:eastAsia="de-DE"/>
        </w:rPr>
        <w:t xml:space="preserve">mäss der </w:t>
      </w:r>
      <w:r w:rsidR="00FB1908" w:rsidRPr="00C8142B">
        <w:rPr>
          <w:lang w:eastAsia="de-DE"/>
        </w:rPr>
        <w:t xml:space="preserve">Problemstellung </w:t>
      </w:r>
      <w:r w:rsidRPr="00C8142B">
        <w:rPr>
          <w:lang w:eastAsia="de-DE"/>
        </w:rPr>
        <w:t>erfüll</w:t>
      </w:r>
      <w:r w:rsidR="00FB1908" w:rsidRPr="00C8142B">
        <w:rPr>
          <w:lang w:eastAsia="de-DE"/>
        </w:rPr>
        <w:t>en kann</w:t>
      </w:r>
      <w:r w:rsidRPr="00C8142B">
        <w:rPr>
          <w:lang w:eastAsia="de-DE"/>
        </w:rPr>
        <w:t>.</w:t>
      </w:r>
    </w:p>
    <w:p w14:paraId="2D989099" w14:textId="15F68324" w:rsidR="00915B89" w:rsidRPr="00C8142B" w:rsidRDefault="00915B89" w:rsidP="00915B89">
      <w:pPr>
        <w:rPr>
          <w:b/>
          <w:i/>
          <w:lang w:eastAsia="de-DE"/>
        </w:rPr>
      </w:pPr>
      <w:r w:rsidRPr="00C8142B">
        <w:rPr>
          <w:lang w:eastAsia="de-DE"/>
        </w:rPr>
        <w:t xml:space="preserve">Für diese Aufgabe steht Ihnen die schriftliche Problemstellung zur Verfügung. Sie </w:t>
      </w:r>
      <w:r w:rsidR="00B62DBD" w:rsidRPr="00C8142B">
        <w:rPr>
          <w:lang w:eastAsia="de-DE"/>
        </w:rPr>
        <w:t>kö</w:t>
      </w:r>
      <w:r w:rsidR="00B62DBD" w:rsidRPr="00C8142B">
        <w:rPr>
          <w:lang w:eastAsia="de-DE"/>
        </w:rPr>
        <w:t>n</w:t>
      </w:r>
      <w:r w:rsidR="00B62DBD" w:rsidRPr="00C8142B">
        <w:rPr>
          <w:lang w:eastAsia="de-DE"/>
        </w:rPr>
        <w:t xml:space="preserve">nen </w:t>
      </w:r>
      <w:r w:rsidRPr="00C8142B">
        <w:rPr>
          <w:lang w:eastAsia="de-DE"/>
        </w:rPr>
        <w:t xml:space="preserve">für </w:t>
      </w:r>
      <w:r w:rsidR="009418B7" w:rsidRPr="00C8142B">
        <w:rPr>
          <w:lang w:eastAsia="de-DE"/>
        </w:rPr>
        <w:t>die</w:t>
      </w:r>
      <w:r w:rsidRPr="00C8142B">
        <w:rPr>
          <w:lang w:eastAsia="de-DE"/>
        </w:rPr>
        <w:t xml:space="preserve"> Lösung folgende Vorlage</w:t>
      </w:r>
      <w:r w:rsidR="00B62DBD" w:rsidRPr="00C8142B">
        <w:rPr>
          <w:lang w:eastAsia="de-DE"/>
        </w:rPr>
        <w:t xml:space="preserve"> benützen</w:t>
      </w:r>
      <w:r w:rsidRPr="00C8142B">
        <w:rPr>
          <w:lang w:eastAsia="de-DE"/>
        </w:rPr>
        <w:t xml:space="preserve">: </w:t>
      </w:r>
      <w:r w:rsidR="00B62DBD" w:rsidRPr="00C8142B">
        <w:rPr>
          <w:lang w:eastAsia="de-DE"/>
        </w:rPr>
        <w:br/>
      </w:r>
      <w:r w:rsidR="00034FFC" w:rsidRPr="00C8142B">
        <w:rPr>
          <w:i/>
          <w:lang w:eastAsia="de-DE"/>
        </w:rPr>
        <w:tab/>
      </w:r>
      <w:r w:rsidR="00034FFC" w:rsidRPr="00C8142B">
        <w:rPr>
          <w:i/>
          <w:lang w:eastAsia="de-DE"/>
        </w:rPr>
        <w:tab/>
      </w:r>
      <w:r w:rsidR="00034FFC" w:rsidRPr="00C8142B">
        <w:rPr>
          <w:i/>
          <w:lang w:eastAsia="de-DE"/>
        </w:rPr>
        <w:tab/>
      </w:r>
      <w:r w:rsidR="00C55E3E" w:rsidRPr="00C8142B">
        <w:rPr>
          <w:i/>
          <w:lang w:eastAsia="de-DE"/>
        </w:rPr>
        <w:t>MP122</w:t>
      </w:r>
      <w:r w:rsidRPr="00C8142B">
        <w:rPr>
          <w:i/>
          <w:lang w:eastAsia="de-DE"/>
        </w:rPr>
        <w:t>_Vorlage_</w:t>
      </w:r>
      <w:r w:rsidR="00C55E3E" w:rsidRPr="00C8142B">
        <w:rPr>
          <w:i/>
          <w:lang w:eastAsia="de-DE"/>
        </w:rPr>
        <w:t>Testvorschrift</w:t>
      </w:r>
      <w:r w:rsidR="0099094D" w:rsidRPr="00C8142B">
        <w:rPr>
          <w:i/>
          <w:lang w:eastAsia="de-DE"/>
        </w:rPr>
        <w:t>_</w:t>
      </w:r>
      <w:r w:rsidRPr="00C8142B">
        <w:rPr>
          <w:i/>
          <w:lang w:eastAsia="de-DE"/>
        </w:rPr>
        <w:t>V1</w:t>
      </w:r>
      <w:r w:rsidR="009418B7" w:rsidRPr="00C8142B">
        <w:rPr>
          <w:i/>
          <w:lang w:eastAsia="de-DE"/>
        </w:rPr>
        <w:t>.</w:t>
      </w:r>
      <w:r w:rsidR="00B62DBD" w:rsidRPr="00C8142B">
        <w:rPr>
          <w:i/>
          <w:lang w:eastAsia="de-DE"/>
        </w:rPr>
        <w:t>2</w:t>
      </w:r>
      <w:r w:rsidRPr="00C8142B">
        <w:rPr>
          <w:i/>
          <w:lang w:eastAsia="de-DE"/>
        </w:rPr>
        <w:t>.</w:t>
      </w:r>
      <w:r w:rsidR="00B62DBD" w:rsidRPr="00C8142B">
        <w:rPr>
          <w:i/>
          <w:lang w:eastAsia="de-DE"/>
        </w:rPr>
        <w:t>docx</w:t>
      </w:r>
    </w:p>
    <w:p w14:paraId="50F00B22" w14:textId="624F978C" w:rsidR="000C6C48" w:rsidRPr="00C8142B" w:rsidRDefault="003C1CA4" w:rsidP="000C6C48">
      <w:pPr>
        <w:rPr>
          <w:lang w:eastAsia="de-DE"/>
        </w:rPr>
      </w:pPr>
      <w:r w:rsidRPr="00C8142B">
        <w:rPr>
          <w:lang w:eastAsia="de-DE"/>
        </w:rPr>
        <w:t>Schreiben Sie ihr Resultat in die entsprechenden Kapitel und speichern Sie dieses D</w:t>
      </w:r>
      <w:r w:rsidRPr="00C8142B">
        <w:rPr>
          <w:lang w:eastAsia="de-DE"/>
        </w:rPr>
        <w:t>o</w:t>
      </w:r>
      <w:r w:rsidRPr="00C8142B">
        <w:rPr>
          <w:lang w:eastAsia="de-DE"/>
        </w:rPr>
        <w:t>kument unter folgendem Namen auf dem BSCW ab (Angaben dazu erh</w:t>
      </w:r>
      <w:r w:rsidR="00034FFC" w:rsidRPr="00C8142B">
        <w:rPr>
          <w:lang w:eastAsia="de-DE"/>
        </w:rPr>
        <w:t>alten Sie von der Lehrperson):</w:t>
      </w:r>
      <w:r w:rsidR="00034FFC" w:rsidRPr="00C8142B">
        <w:rPr>
          <w:lang w:eastAsia="de-DE"/>
        </w:rPr>
        <w:tab/>
      </w:r>
      <w:r w:rsidR="00091097" w:rsidRPr="00C8142B">
        <w:rPr>
          <w:b/>
          <w:i/>
          <w:lang w:eastAsia="de-DE"/>
        </w:rPr>
        <w:t>MP122_</w:t>
      </w:r>
      <w:r w:rsidR="00915B89" w:rsidRPr="00C8142B">
        <w:rPr>
          <w:b/>
          <w:i/>
          <w:lang w:eastAsia="de-DE"/>
        </w:rPr>
        <w:t>Aufgabe_</w:t>
      </w:r>
      <w:r w:rsidR="009418B7" w:rsidRPr="00C8142B">
        <w:rPr>
          <w:b/>
          <w:i/>
          <w:lang w:eastAsia="de-DE"/>
        </w:rPr>
        <w:t>2</w:t>
      </w:r>
      <w:r w:rsidR="00915B89" w:rsidRPr="00C8142B">
        <w:rPr>
          <w:b/>
          <w:i/>
          <w:lang w:eastAsia="de-DE"/>
        </w:rPr>
        <w:t>_</w:t>
      </w:r>
      <w:r w:rsidR="000C6C48" w:rsidRPr="00C8142B">
        <w:rPr>
          <w:b/>
          <w:i/>
          <w:lang w:eastAsia="de-DE"/>
        </w:rPr>
        <w:t>IhrTeamname.doc</w:t>
      </w:r>
      <w:r w:rsidR="00B62DBD" w:rsidRPr="00C8142B">
        <w:rPr>
          <w:b/>
          <w:i/>
          <w:lang w:eastAsia="de-DE"/>
        </w:rPr>
        <w:t>x</w:t>
      </w:r>
    </w:p>
    <w:p w14:paraId="23E7F11E" w14:textId="77777777" w:rsidR="005404F4" w:rsidRPr="00C8142B" w:rsidRDefault="003432D2" w:rsidP="008D202F">
      <w:pPr>
        <w:pStyle w:val="berschrift2"/>
        <w:spacing w:before="360" w:after="120"/>
        <w:rPr>
          <w:sz w:val="28"/>
          <w:szCs w:val="28"/>
        </w:rPr>
      </w:pPr>
      <w:r w:rsidRPr="00C8142B">
        <w:br w:type="page"/>
      </w:r>
      <w:r w:rsidR="005404F4" w:rsidRPr="00C8142B">
        <w:rPr>
          <w:sz w:val="28"/>
          <w:szCs w:val="28"/>
        </w:rPr>
        <w:lastRenderedPageBreak/>
        <w:t>Bewertung</w:t>
      </w:r>
      <w:r w:rsidR="00BB3A2A" w:rsidRPr="00C8142B">
        <w:rPr>
          <w:sz w:val="28"/>
          <w:szCs w:val="28"/>
        </w:rPr>
        <w:t>stabelle</w:t>
      </w:r>
      <w:r w:rsidR="005404F4" w:rsidRPr="00C8142B">
        <w:rPr>
          <w:sz w:val="28"/>
          <w:szCs w:val="28"/>
        </w:rPr>
        <w:t>:</w:t>
      </w:r>
    </w:p>
    <w:p w14:paraId="7CA92BD1" w14:textId="62F30262" w:rsidR="0046419C" w:rsidRPr="00C8142B" w:rsidRDefault="00CA11E0" w:rsidP="003C5E66">
      <w:pPr>
        <w:spacing w:before="120" w:after="240"/>
        <w:rPr>
          <w:lang w:eastAsia="de-DE"/>
        </w:rPr>
      </w:pPr>
      <w:r w:rsidRPr="00C8142B">
        <w:rPr>
          <w:lang w:eastAsia="de-DE"/>
        </w:rPr>
        <w:t xml:space="preserve">Werden die </w:t>
      </w:r>
      <w:r w:rsidR="00874DA4" w:rsidRPr="00C8142B">
        <w:rPr>
          <w:lang w:eastAsia="de-DE"/>
        </w:rPr>
        <w:t xml:space="preserve">mittig </w:t>
      </w:r>
      <w:r w:rsidRPr="00C8142B">
        <w:rPr>
          <w:lang w:eastAsia="de-DE"/>
        </w:rPr>
        <w:t xml:space="preserve">beschriebenen Kriterien der Auftragserfüllung erreicht, </w:t>
      </w:r>
      <w:r w:rsidR="00BA18D2" w:rsidRPr="00C8142B">
        <w:rPr>
          <w:lang w:eastAsia="de-DE"/>
        </w:rPr>
        <w:t xml:space="preserve">so </w:t>
      </w:r>
      <w:r w:rsidRPr="00C8142B">
        <w:rPr>
          <w:lang w:eastAsia="de-DE"/>
        </w:rPr>
        <w:t xml:space="preserve">ergibt dies die Note 4. Pro Kriterium kann je nach Erfüllungsgrad entweder eine halbe </w:t>
      </w:r>
      <w:r w:rsidR="006C2A53" w:rsidRPr="00C8142B">
        <w:rPr>
          <w:lang w:eastAsia="de-DE"/>
        </w:rPr>
        <w:t xml:space="preserve">oder eine viertel </w:t>
      </w:r>
      <w:r w:rsidRPr="00C8142B">
        <w:rPr>
          <w:lang w:eastAsia="de-DE"/>
        </w:rPr>
        <w:t xml:space="preserve">Note abgezogen oder eine halbe </w:t>
      </w:r>
      <w:r w:rsidR="006C2A53" w:rsidRPr="00C8142B">
        <w:rPr>
          <w:lang w:eastAsia="de-DE"/>
        </w:rPr>
        <w:t xml:space="preserve">oder eine viertel </w:t>
      </w:r>
      <w:r w:rsidRPr="00C8142B">
        <w:rPr>
          <w:lang w:eastAsia="de-DE"/>
        </w:rPr>
        <w:t xml:space="preserve">Note dazu gezählt werden. 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126"/>
        <w:gridCol w:w="2268"/>
        <w:gridCol w:w="2977"/>
      </w:tblGrid>
      <w:tr w:rsidR="0053407A" w:rsidRPr="00C8142B" w14:paraId="7A77C8EC" w14:textId="77777777" w:rsidTr="003C5E66">
        <w:tc>
          <w:tcPr>
            <w:tcW w:w="2093" w:type="dxa"/>
          </w:tcPr>
          <w:p w14:paraId="6A4425EE" w14:textId="5CF7A3E5" w:rsidR="0053407A" w:rsidRPr="00C8142B" w:rsidRDefault="003C5E66" w:rsidP="0053407A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8142B">
              <w:rPr>
                <w:rFonts w:ascii="Arial" w:hAnsi="Arial" w:cs="Arial"/>
                <w:b/>
                <w:sz w:val="22"/>
                <w:szCs w:val="22"/>
              </w:rPr>
              <w:t>Kriterien</w:t>
            </w:r>
          </w:p>
        </w:tc>
        <w:tc>
          <w:tcPr>
            <w:tcW w:w="2126" w:type="dxa"/>
          </w:tcPr>
          <w:p w14:paraId="537010F3" w14:textId="77777777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8142B">
              <w:rPr>
                <w:rFonts w:ascii="Arial" w:hAnsi="Arial" w:cs="Arial"/>
                <w:b/>
                <w:sz w:val="22"/>
                <w:szCs w:val="22"/>
              </w:rPr>
              <w:t>- 0.5 Notenpunkte</w:t>
            </w:r>
          </w:p>
        </w:tc>
        <w:tc>
          <w:tcPr>
            <w:tcW w:w="2268" w:type="dxa"/>
          </w:tcPr>
          <w:p w14:paraId="0D470CED" w14:textId="77777777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8142B">
              <w:rPr>
                <w:rFonts w:ascii="Arial" w:hAnsi="Arial" w:cs="Arial"/>
                <w:b/>
                <w:sz w:val="22"/>
                <w:szCs w:val="22"/>
              </w:rPr>
              <w:t>Note 4</w:t>
            </w:r>
          </w:p>
        </w:tc>
        <w:tc>
          <w:tcPr>
            <w:tcW w:w="2977" w:type="dxa"/>
          </w:tcPr>
          <w:p w14:paraId="79C7A0FB" w14:textId="77777777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C8142B">
              <w:rPr>
                <w:rFonts w:ascii="Arial" w:hAnsi="Arial" w:cs="Arial"/>
                <w:b/>
                <w:sz w:val="22"/>
                <w:szCs w:val="22"/>
              </w:rPr>
              <w:t>+ 0.5 Notenpunkte</w:t>
            </w:r>
          </w:p>
        </w:tc>
      </w:tr>
      <w:tr w:rsidR="0053407A" w:rsidRPr="00C8142B" w14:paraId="6FD3FFF8" w14:textId="77777777" w:rsidTr="003C5E66">
        <w:tc>
          <w:tcPr>
            <w:tcW w:w="2093" w:type="dxa"/>
          </w:tcPr>
          <w:p w14:paraId="47D00152" w14:textId="6CF80EE1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C8142B">
              <w:rPr>
                <w:rFonts w:ascii="Arial" w:hAnsi="Arial" w:cs="Arial"/>
                <w:b/>
                <w:sz w:val="20"/>
              </w:rPr>
              <w:t>Aufgabe1:</w:t>
            </w:r>
            <w:r w:rsidRPr="00C8142B">
              <w:rPr>
                <w:rFonts w:ascii="Arial" w:hAnsi="Arial" w:cs="Arial"/>
                <w:sz w:val="20"/>
              </w:rPr>
              <w:br/>
              <w:t>Analyse Proble</w:t>
            </w:r>
            <w:r w:rsidRPr="00C8142B">
              <w:rPr>
                <w:rFonts w:ascii="Arial" w:hAnsi="Arial" w:cs="Arial"/>
                <w:sz w:val="20"/>
              </w:rPr>
              <w:t>m</w:t>
            </w:r>
            <w:r w:rsidRPr="00C8142B">
              <w:rPr>
                <w:rFonts w:ascii="Arial" w:hAnsi="Arial" w:cs="Arial"/>
                <w:sz w:val="20"/>
              </w:rPr>
              <w:t xml:space="preserve">stellung </w:t>
            </w:r>
            <w:r w:rsidR="002A5671" w:rsidRPr="00C8142B">
              <w:rPr>
                <w:rFonts w:ascii="Arial" w:hAnsi="Arial" w:cs="Arial"/>
                <w:sz w:val="20"/>
              </w:rPr>
              <w:br/>
            </w:r>
            <w:r w:rsidRPr="00C8142B">
              <w:rPr>
                <w:rFonts w:ascii="Arial" w:hAnsi="Arial" w:cs="Arial"/>
                <w:sz w:val="20"/>
              </w:rPr>
              <w:t>Lösungsdesign</w:t>
            </w:r>
          </w:p>
        </w:tc>
        <w:tc>
          <w:tcPr>
            <w:tcW w:w="2126" w:type="dxa"/>
          </w:tcPr>
          <w:p w14:paraId="18CC05DE" w14:textId="1AFB9402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Keine oder unkl</w:t>
            </w:r>
            <w:r w:rsidRPr="00C8142B">
              <w:rPr>
                <w:rFonts w:ascii="Arial" w:hAnsi="Arial" w:cs="Arial"/>
                <w:sz w:val="20"/>
              </w:rPr>
              <w:t>a</w:t>
            </w:r>
            <w:r w:rsidRPr="00C8142B">
              <w:rPr>
                <w:rFonts w:ascii="Arial" w:hAnsi="Arial" w:cs="Arial"/>
                <w:sz w:val="20"/>
              </w:rPr>
              <w:t>re Formulierung vo</w:t>
            </w:r>
            <w:r w:rsidRPr="00C8142B">
              <w:rPr>
                <w:rFonts w:ascii="Arial" w:hAnsi="Arial" w:cs="Arial"/>
                <w:sz w:val="20"/>
              </w:rPr>
              <w:t>r</w:t>
            </w:r>
            <w:r w:rsidR="00034FFC" w:rsidRPr="00C8142B">
              <w:rPr>
                <w:rFonts w:ascii="Arial" w:hAnsi="Arial" w:cs="Arial"/>
                <w:sz w:val="20"/>
              </w:rPr>
              <w:t>handen</w:t>
            </w:r>
          </w:p>
          <w:p w14:paraId="57DA55B1" w14:textId="77777777" w:rsidR="001E0FC9" w:rsidRPr="00C8142B" w:rsidRDefault="001E0FC9" w:rsidP="0053407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11CF7192" w14:textId="4069D13D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Keine oder unkl</w:t>
            </w:r>
            <w:r w:rsidRPr="00C8142B">
              <w:rPr>
                <w:rFonts w:ascii="Arial" w:hAnsi="Arial" w:cs="Arial"/>
                <w:sz w:val="20"/>
              </w:rPr>
              <w:t>a</w:t>
            </w:r>
            <w:r w:rsidRPr="00C8142B">
              <w:rPr>
                <w:rFonts w:ascii="Arial" w:hAnsi="Arial" w:cs="Arial"/>
                <w:sz w:val="20"/>
              </w:rPr>
              <w:t>re Zusammenste</w:t>
            </w:r>
            <w:r w:rsidRPr="00C8142B">
              <w:rPr>
                <w:rFonts w:ascii="Arial" w:hAnsi="Arial" w:cs="Arial"/>
                <w:sz w:val="20"/>
              </w:rPr>
              <w:t>l</w:t>
            </w:r>
            <w:r w:rsidRPr="00C8142B">
              <w:rPr>
                <w:rFonts w:ascii="Arial" w:hAnsi="Arial" w:cs="Arial"/>
                <w:sz w:val="20"/>
              </w:rPr>
              <w:t>lung des Designs vorhanden</w:t>
            </w:r>
          </w:p>
        </w:tc>
        <w:tc>
          <w:tcPr>
            <w:tcW w:w="2268" w:type="dxa"/>
          </w:tcPr>
          <w:p w14:paraId="5E44AC27" w14:textId="368CFA10" w:rsidR="0053407A" w:rsidRPr="00C8142B" w:rsidRDefault="0053407A" w:rsidP="0053407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Das gewählte L</w:t>
            </w:r>
            <w:r w:rsidRPr="00C8142B">
              <w:rPr>
                <w:rFonts w:ascii="Arial" w:hAnsi="Arial" w:cs="Arial"/>
                <w:sz w:val="20"/>
              </w:rPr>
              <w:t>ö</w:t>
            </w:r>
            <w:r w:rsidRPr="00C8142B">
              <w:rPr>
                <w:rFonts w:ascii="Arial" w:hAnsi="Arial" w:cs="Arial"/>
                <w:sz w:val="20"/>
              </w:rPr>
              <w:t>sungsdesign entspricht der Aufgabenstellung</w:t>
            </w:r>
          </w:p>
        </w:tc>
        <w:tc>
          <w:tcPr>
            <w:tcW w:w="2977" w:type="dxa"/>
          </w:tcPr>
          <w:p w14:paraId="281C118F" w14:textId="77777777" w:rsidR="001E0FC9" w:rsidRPr="00C8142B" w:rsidRDefault="001E0FC9" w:rsidP="001E0FC9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Struktur des Designs ist graphisch mit geeignetem Mi</w:t>
            </w:r>
            <w:r w:rsidRPr="00C8142B">
              <w:rPr>
                <w:rFonts w:ascii="Arial" w:hAnsi="Arial" w:cs="Arial"/>
                <w:sz w:val="20"/>
              </w:rPr>
              <w:t>t</w:t>
            </w:r>
            <w:r w:rsidRPr="00C8142B">
              <w:rPr>
                <w:rFonts w:ascii="Arial" w:hAnsi="Arial" w:cs="Arial"/>
                <w:sz w:val="20"/>
              </w:rPr>
              <w:t>tel korrekt dargestellt. (Funkt</w:t>
            </w:r>
            <w:r w:rsidRPr="00C8142B">
              <w:rPr>
                <w:rFonts w:ascii="Arial" w:hAnsi="Arial" w:cs="Arial"/>
                <w:sz w:val="20"/>
              </w:rPr>
              <w:t>i</w:t>
            </w:r>
            <w:r w:rsidRPr="00C8142B">
              <w:rPr>
                <w:rFonts w:ascii="Arial" w:hAnsi="Arial" w:cs="Arial"/>
                <w:sz w:val="20"/>
              </w:rPr>
              <w:t>onsmodell oder Ablaufplan)</w:t>
            </w:r>
          </w:p>
          <w:p w14:paraId="7EEC41F8" w14:textId="77777777" w:rsidR="00133E9C" w:rsidRPr="00C8142B" w:rsidRDefault="00133E9C" w:rsidP="0053407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0740CA32" w14:textId="77777777" w:rsidR="0053407A" w:rsidRPr="00C8142B" w:rsidRDefault="00133E9C" w:rsidP="00133E9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Erwartete Eingabe- und Ausgabedaten sind beschri</w:t>
            </w:r>
            <w:r w:rsidRPr="00C8142B">
              <w:rPr>
                <w:rFonts w:ascii="Arial" w:hAnsi="Arial" w:cs="Arial"/>
                <w:sz w:val="20"/>
              </w:rPr>
              <w:t>e</w:t>
            </w:r>
            <w:r w:rsidRPr="00C8142B">
              <w:rPr>
                <w:rFonts w:ascii="Arial" w:hAnsi="Arial" w:cs="Arial"/>
                <w:sz w:val="20"/>
              </w:rPr>
              <w:t>ben. (evtl. GUI)</w:t>
            </w:r>
          </w:p>
          <w:p w14:paraId="45808DFD" w14:textId="0F0849F6" w:rsidR="00874DA4" w:rsidRPr="00C8142B" w:rsidRDefault="00874DA4" w:rsidP="00133E9C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B57455" w:rsidRPr="00C8142B" w14:paraId="1862D983" w14:textId="77777777" w:rsidTr="003C5E6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3D19" w14:textId="4C17BF00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b/>
                <w:sz w:val="20"/>
              </w:rPr>
            </w:pPr>
            <w:r w:rsidRPr="00C8142B">
              <w:rPr>
                <w:rFonts w:ascii="Arial" w:hAnsi="Arial" w:cs="Arial"/>
                <w:b/>
                <w:sz w:val="20"/>
              </w:rPr>
              <w:t>Aufgabe 2:</w:t>
            </w:r>
          </w:p>
          <w:p w14:paraId="1659F7AD" w14:textId="1D00E970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t>Testbeschrieb</w:t>
            </w:r>
          </w:p>
          <w:p w14:paraId="147F68BD" w14:textId="1CC94D9B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B206" w14:textId="642EEF5F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Kein oder fehle</w:t>
            </w:r>
            <w:r w:rsidRPr="00C8142B">
              <w:rPr>
                <w:rFonts w:ascii="Arial" w:hAnsi="Arial" w:cs="Arial"/>
                <w:sz w:val="20"/>
              </w:rPr>
              <w:t>r</w:t>
            </w:r>
            <w:r w:rsidRPr="00C8142B">
              <w:rPr>
                <w:rFonts w:ascii="Arial" w:hAnsi="Arial" w:cs="Arial"/>
                <w:sz w:val="20"/>
              </w:rPr>
              <w:t>hafter Testbeschrieb</w:t>
            </w:r>
          </w:p>
          <w:p w14:paraId="1CDA262A" w14:textId="77777777" w:rsidR="004D2D30" w:rsidRPr="00C8142B" w:rsidRDefault="004D2D30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76E1D9AC" w14:textId="6E1650B9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F52A" w14:textId="08677D83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Test</w:t>
            </w:r>
            <w:r w:rsidR="004D2D30" w:rsidRPr="00C8142B">
              <w:rPr>
                <w:rFonts w:ascii="Arial" w:hAnsi="Arial" w:cs="Arial"/>
                <w:sz w:val="20"/>
              </w:rPr>
              <w:t xml:space="preserve">beschrieb </w:t>
            </w:r>
            <w:r w:rsidR="00BA0AEA" w:rsidRPr="00C8142B">
              <w:rPr>
                <w:rFonts w:ascii="Arial" w:hAnsi="Arial" w:cs="Arial"/>
                <w:sz w:val="20"/>
              </w:rPr>
              <w:t>nachvollziehbar</w:t>
            </w:r>
          </w:p>
          <w:p w14:paraId="417C311D" w14:textId="77777777" w:rsidR="004D2D30" w:rsidRPr="00C8142B" w:rsidRDefault="004D2D30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51689278" w14:textId="6923B8D9" w:rsidR="004D2D30" w:rsidRPr="00C8142B" w:rsidRDefault="004D2D30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D10F9" w14:textId="77777777" w:rsidR="00B57455" w:rsidRPr="00C8142B" w:rsidRDefault="00B57455" w:rsidP="001E0FC9">
            <w:pPr>
              <w:pStyle w:val="Listenabsatz"/>
              <w:ind w:left="0"/>
              <w:rPr>
                <w:rFonts w:ascii="Arial" w:hAnsi="Arial" w:cs="Arial"/>
                <w:b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</w:t>
            </w:r>
            <w:r w:rsidR="005C600B" w:rsidRPr="00C8142B">
              <w:rPr>
                <w:rFonts w:ascii="Arial" w:hAnsi="Arial" w:cs="Arial"/>
                <w:sz w:val="20"/>
              </w:rPr>
              <w:t>Setup für Testdurchführung ausführlich und klar beschri</w:t>
            </w:r>
            <w:r w:rsidR="005C600B" w:rsidRPr="00C8142B">
              <w:rPr>
                <w:rFonts w:ascii="Arial" w:hAnsi="Arial" w:cs="Arial"/>
                <w:sz w:val="20"/>
              </w:rPr>
              <w:t>e</w:t>
            </w:r>
            <w:r w:rsidR="005C600B" w:rsidRPr="00C8142B">
              <w:rPr>
                <w:rFonts w:ascii="Arial" w:hAnsi="Arial" w:cs="Arial"/>
                <w:sz w:val="20"/>
              </w:rPr>
              <w:t>ben</w:t>
            </w:r>
            <w:r w:rsidR="001E0FC9" w:rsidRPr="00C8142B">
              <w:rPr>
                <w:rFonts w:ascii="Arial" w:hAnsi="Arial" w:cs="Arial"/>
                <w:sz w:val="20"/>
              </w:rPr>
              <w:t xml:space="preserve"> (d.h. für Drittperson</w:t>
            </w:r>
            <w:r w:rsidR="001E0FC9" w:rsidRPr="00C8142B">
              <w:rPr>
                <w:rFonts w:ascii="Arial" w:hAnsi="Arial" w:cs="Arial"/>
                <w:b/>
                <w:sz w:val="20"/>
              </w:rPr>
              <w:t>)</w:t>
            </w:r>
          </w:p>
          <w:p w14:paraId="33C7F084" w14:textId="3774A287" w:rsidR="00874DA4" w:rsidRPr="00C8142B" w:rsidRDefault="00874DA4" w:rsidP="001E0FC9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B57455" w:rsidRPr="00C8142B" w14:paraId="42C8D895" w14:textId="77777777" w:rsidTr="003C5E66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0EF5" w14:textId="77777777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b/>
                <w:sz w:val="20"/>
              </w:rPr>
              <w:t>Aufgabe 2</w:t>
            </w:r>
            <w:r w:rsidRPr="00C8142B">
              <w:rPr>
                <w:rFonts w:ascii="Arial" w:hAnsi="Arial" w:cs="Arial"/>
                <w:sz w:val="20"/>
              </w:rPr>
              <w:t>:</w:t>
            </w:r>
          </w:p>
          <w:p w14:paraId="026578C4" w14:textId="0E0A95B1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t>Testprotokoll</w:t>
            </w:r>
          </w:p>
          <w:p w14:paraId="09D6ADAE" w14:textId="5961F6AD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0795" w14:textId="2B904610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Keine </w:t>
            </w:r>
            <w:r w:rsidR="006D1368" w:rsidRPr="00C8142B">
              <w:rPr>
                <w:rFonts w:ascii="Arial" w:hAnsi="Arial" w:cs="Arial"/>
                <w:sz w:val="20"/>
              </w:rPr>
              <w:t>oder übe</w:t>
            </w:r>
            <w:r w:rsidR="006D1368" w:rsidRPr="00C8142B">
              <w:rPr>
                <w:rFonts w:ascii="Arial" w:hAnsi="Arial" w:cs="Arial"/>
                <w:sz w:val="20"/>
              </w:rPr>
              <w:t>r</w:t>
            </w:r>
            <w:r w:rsidR="006D1368" w:rsidRPr="00C8142B">
              <w:rPr>
                <w:rFonts w:ascii="Arial" w:hAnsi="Arial" w:cs="Arial"/>
                <w:sz w:val="20"/>
              </w:rPr>
              <w:t>wiegend unnütze</w:t>
            </w:r>
            <w:r w:rsidRPr="00C8142B">
              <w:rPr>
                <w:rFonts w:ascii="Arial" w:hAnsi="Arial" w:cs="Arial"/>
                <w:sz w:val="20"/>
              </w:rPr>
              <w:t xml:space="preserve"> Testfälle</w:t>
            </w:r>
          </w:p>
          <w:p w14:paraId="5F8FDD22" w14:textId="77777777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0435A81D" w14:textId="34CA59ED" w:rsidR="00B57455" w:rsidRPr="00C8142B" w:rsidRDefault="00B57455" w:rsidP="006D1368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</w:t>
            </w:r>
            <w:r w:rsidR="006D1368" w:rsidRPr="00C8142B">
              <w:rPr>
                <w:rFonts w:ascii="Arial" w:hAnsi="Arial" w:cs="Arial"/>
                <w:sz w:val="20"/>
              </w:rPr>
              <w:t>Formale Fehler im</w:t>
            </w:r>
            <w:r w:rsidRPr="00C8142B">
              <w:rPr>
                <w:rFonts w:ascii="Arial" w:hAnsi="Arial" w:cs="Arial"/>
                <w:sz w:val="20"/>
              </w:rPr>
              <w:t xml:space="preserve"> Testprotokoll</w:t>
            </w:r>
            <w:r w:rsidRPr="00C8142B">
              <w:rPr>
                <w:rFonts w:ascii="Arial" w:hAnsi="Arial" w:cs="Arial"/>
                <w:sz w:val="20"/>
              </w:rPr>
              <w:br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43EB" w14:textId="77777777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Testprotokoll </w:t>
            </w:r>
            <w:proofErr w:type="spellStart"/>
            <w:r w:rsidRPr="00C8142B">
              <w:rPr>
                <w:rFonts w:ascii="Arial" w:hAnsi="Arial" w:cs="Arial"/>
                <w:sz w:val="20"/>
              </w:rPr>
              <w:t>g</w:t>
            </w:r>
            <w:r w:rsidRPr="00C8142B">
              <w:rPr>
                <w:rFonts w:ascii="Arial" w:hAnsi="Arial" w:cs="Arial"/>
                <w:sz w:val="20"/>
              </w:rPr>
              <w:t>e</w:t>
            </w:r>
            <w:r w:rsidRPr="00C8142B">
              <w:rPr>
                <w:rFonts w:ascii="Arial" w:hAnsi="Arial" w:cs="Arial"/>
                <w:sz w:val="20"/>
              </w:rPr>
              <w:t>mäss</w:t>
            </w:r>
            <w:proofErr w:type="spellEnd"/>
            <w:r w:rsidRPr="00C8142B">
              <w:rPr>
                <w:rFonts w:ascii="Arial" w:hAnsi="Arial" w:cs="Arial"/>
                <w:sz w:val="20"/>
              </w:rPr>
              <w:t xml:space="preserve"> Vorgaben nac</w:t>
            </w:r>
            <w:r w:rsidRPr="00C8142B">
              <w:rPr>
                <w:rFonts w:ascii="Arial" w:hAnsi="Arial" w:cs="Arial"/>
                <w:sz w:val="20"/>
              </w:rPr>
              <w:t>h</w:t>
            </w:r>
            <w:r w:rsidRPr="00C8142B">
              <w:rPr>
                <w:rFonts w:ascii="Arial" w:hAnsi="Arial" w:cs="Arial"/>
                <w:sz w:val="20"/>
              </w:rPr>
              <w:t>vollziehbar</w:t>
            </w:r>
          </w:p>
          <w:p w14:paraId="7EE75014" w14:textId="77777777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197F256D" w14:textId="4438AEDD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Testfälle in sinnvo</w:t>
            </w:r>
            <w:r w:rsidRPr="00C8142B">
              <w:rPr>
                <w:rFonts w:ascii="Arial" w:hAnsi="Arial" w:cs="Arial"/>
                <w:sz w:val="20"/>
              </w:rPr>
              <w:t>l</w:t>
            </w:r>
            <w:r w:rsidRPr="00C8142B">
              <w:rPr>
                <w:rFonts w:ascii="Arial" w:hAnsi="Arial" w:cs="Arial"/>
                <w:sz w:val="20"/>
              </w:rPr>
              <w:t>le Gruppen unterteilt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7E33" w14:textId="125335F8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Testprotokoll mit eindeut</w:t>
            </w:r>
            <w:r w:rsidRPr="00C8142B">
              <w:rPr>
                <w:rFonts w:ascii="Arial" w:hAnsi="Arial" w:cs="Arial"/>
                <w:sz w:val="20"/>
              </w:rPr>
              <w:t>i</w:t>
            </w:r>
            <w:r w:rsidRPr="00C8142B">
              <w:rPr>
                <w:rFonts w:ascii="Arial" w:hAnsi="Arial" w:cs="Arial"/>
                <w:sz w:val="20"/>
              </w:rPr>
              <w:t>gen Eingabedaten und erwa</w:t>
            </w:r>
            <w:r w:rsidRPr="00C8142B">
              <w:rPr>
                <w:rFonts w:ascii="Arial" w:hAnsi="Arial" w:cs="Arial"/>
                <w:sz w:val="20"/>
              </w:rPr>
              <w:t>r</w:t>
            </w:r>
            <w:r w:rsidRPr="00C8142B">
              <w:rPr>
                <w:rFonts w:ascii="Arial" w:hAnsi="Arial" w:cs="Arial"/>
                <w:sz w:val="20"/>
              </w:rPr>
              <w:t>teten Ausgabewerten</w:t>
            </w:r>
          </w:p>
          <w:p w14:paraId="097663F5" w14:textId="77777777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  <w:p w14:paraId="5B999A4F" w14:textId="77777777" w:rsidR="00B57455" w:rsidRPr="00C8142B" w:rsidRDefault="00B57455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Testfälle mit sinnvoller A</w:t>
            </w:r>
            <w:r w:rsidRPr="00C8142B">
              <w:rPr>
                <w:rFonts w:ascii="Arial" w:hAnsi="Arial" w:cs="Arial"/>
                <w:sz w:val="20"/>
              </w:rPr>
              <w:t>b</w:t>
            </w:r>
            <w:r w:rsidRPr="00C8142B">
              <w:rPr>
                <w:rFonts w:ascii="Arial" w:hAnsi="Arial" w:cs="Arial"/>
                <w:sz w:val="20"/>
              </w:rPr>
              <w:t>deckung</w:t>
            </w:r>
          </w:p>
          <w:p w14:paraId="3DCB7EB6" w14:textId="5B38AA3A" w:rsidR="00874DA4" w:rsidRPr="00C8142B" w:rsidRDefault="00874DA4" w:rsidP="00B57455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7F1671" w:rsidRPr="00C8142B" w14:paraId="5B036AA2" w14:textId="77777777" w:rsidTr="007F1671">
        <w:tc>
          <w:tcPr>
            <w:tcW w:w="2093" w:type="dxa"/>
          </w:tcPr>
          <w:p w14:paraId="0789D632" w14:textId="22A5D772" w:rsidR="007F1671" w:rsidRPr="00C8142B" w:rsidRDefault="007F1671" w:rsidP="007F1671">
            <w:pPr>
              <w:pStyle w:val="Listenabsatz"/>
              <w:ind w:left="0"/>
              <w:rPr>
                <w:rFonts w:ascii="Arial" w:hAnsi="Arial" w:cs="Arial"/>
                <w:i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t>Formale Aspekte</w:t>
            </w:r>
          </w:p>
        </w:tc>
        <w:tc>
          <w:tcPr>
            <w:tcW w:w="2126" w:type="dxa"/>
          </w:tcPr>
          <w:p w14:paraId="4670CB5B" w14:textId="38D0DA5E" w:rsidR="00034FFC" w:rsidRPr="00C8142B" w:rsidRDefault="007F1671" w:rsidP="0084462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</w:t>
            </w:r>
            <w:r w:rsidR="0084462A" w:rsidRPr="00C8142B">
              <w:rPr>
                <w:rFonts w:ascii="Arial" w:hAnsi="Arial" w:cs="Arial"/>
                <w:sz w:val="20"/>
              </w:rPr>
              <w:t xml:space="preserve">Aufgabe 1 </w:t>
            </w:r>
            <w:r w:rsidRPr="00C8142B">
              <w:rPr>
                <w:rFonts w:ascii="Arial" w:hAnsi="Arial" w:cs="Arial"/>
                <w:sz w:val="20"/>
              </w:rPr>
              <w:t>zu spät</w:t>
            </w:r>
            <w:r w:rsidR="005F2940" w:rsidRPr="00C8142B">
              <w:rPr>
                <w:rFonts w:ascii="Arial" w:hAnsi="Arial" w:cs="Arial"/>
                <w:sz w:val="20"/>
              </w:rPr>
              <w:t xml:space="preserve"> oder nicht abgeg</w:t>
            </w:r>
            <w:r w:rsidR="005F2940" w:rsidRPr="00C8142B">
              <w:rPr>
                <w:rFonts w:ascii="Arial" w:hAnsi="Arial" w:cs="Arial"/>
                <w:sz w:val="20"/>
              </w:rPr>
              <w:t>e</w:t>
            </w:r>
            <w:r w:rsidR="005F2940" w:rsidRPr="00C8142B">
              <w:rPr>
                <w:rFonts w:ascii="Arial" w:hAnsi="Arial" w:cs="Arial"/>
                <w:sz w:val="20"/>
              </w:rPr>
              <w:t>ben</w:t>
            </w:r>
          </w:p>
          <w:p w14:paraId="091425B6" w14:textId="5BB02F90" w:rsidR="00B138BB" w:rsidRPr="00C8142B" w:rsidRDefault="00B138BB" w:rsidP="00B138BB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Aufgabe 2 zu spät oder nicht abgeg</w:t>
            </w:r>
            <w:r w:rsidRPr="00C8142B">
              <w:rPr>
                <w:rFonts w:ascii="Arial" w:hAnsi="Arial" w:cs="Arial"/>
                <w:sz w:val="20"/>
              </w:rPr>
              <w:t>e</w:t>
            </w:r>
            <w:r w:rsidRPr="00C8142B">
              <w:rPr>
                <w:rFonts w:ascii="Arial" w:hAnsi="Arial" w:cs="Arial"/>
                <w:sz w:val="20"/>
              </w:rPr>
              <w:t>ben</w:t>
            </w:r>
          </w:p>
        </w:tc>
        <w:tc>
          <w:tcPr>
            <w:tcW w:w="2268" w:type="dxa"/>
          </w:tcPr>
          <w:p w14:paraId="5542627A" w14:textId="2893F2FE" w:rsidR="007F1671" w:rsidRPr="00C8142B" w:rsidRDefault="007F1671" w:rsidP="0084462A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Abgabe </w:t>
            </w:r>
            <w:r w:rsidR="0084462A" w:rsidRPr="00C8142B">
              <w:rPr>
                <w:rFonts w:ascii="Arial" w:hAnsi="Arial" w:cs="Arial"/>
                <w:sz w:val="20"/>
              </w:rPr>
              <w:t xml:space="preserve">Aufgabe 1 und 2 </w:t>
            </w:r>
            <w:r w:rsidRPr="00C8142B">
              <w:rPr>
                <w:rFonts w:ascii="Arial" w:hAnsi="Arial" w:cs="Arial"/>
                <w:sz w:val="20"/>
              </w:rPr>
              <w:t>termingerecht</w:t>
            </w:r>
            <w:r w:rsidR="005F2940" w:rsidRPr="00C8142B">
              <w:rPr>
                <w:rFonts w:ascii="Arial" w:hAnsi="Arial" w:cs="Arial"/>
                <w:sz w:val="20"/>
              </w:rPr>
              <w:t xml:space="preserve"> abgegeben</w:t>
            </w:r>
          </w:p>
        </w:tc>
        <w:tc>
          <w:tcPr>
            <w:tcW w:w="2977" w:type="dxa"/>
          </w:tcPr>
          <w:p w14:paraId="2EC1A0BE" w14:textId="652C468C" w:rsidR="007F1671" w:rsidRPr="00C8142B" w:rsidRDefault="007F1671" w:rsidP="007F1671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  <w:r w:rsidRPr="00C8142B">
              <w:rPr>
                <w:rFonts w:ascii="Arial" w:hAnsi="Arial" w:cs="Arial"/>
                <w:sz w:val="20"/>
              </w:rPr>
              <w:sym w:font="Webdings" w:char="F063"/>
            </w:r>
            <w:r w:rsidRPr="00C8142B">
              <w:rPr>
                <w:rFonts w:ascii="Arial" w:hAnsi="Arial" w:cs="Arial"/>
                <w:sz w:val="20"/>
              </w:rPr>
              <w:t xml:space="preserve"> </w:t>
            </w:r>
            <w:r w:rsidR="00E21FA6" w:rsidRPr="00C8142B">
              <w:rPr>
                <w:rFonts w:ascii="Arial" w:hAnsi="Arial" w:cs="Arial"/>
                <w:sz w:val="20"/>
              </w:rPr>
              <w:t>Dokumente korrekt b</w:t>
            </w:r>
            <w:r w:rsidR="00E21FA6" w:rsidRPr="00C8142B">
              <w:rPr>
                <w:rFonts w:ascii="Arial" w:hAnsi="Arial" w:cs="Arial"/>
                <w:sz w:val="20"/>
              </w:rPr>
              <w:t>e</w:t>
            </w:r>
            <w:r w:rsidR="00E21FA6" w:rsidRPr="00C8142B">
              <w:rPr>
                <w:rFonts w:ascii="Arial" w:hAnsi="Arial" w:cs="Arial"/>
                <w:sz w:val="20"/>
              </w:rPr>
              <w:t xml:space="preserve">nannt, datiert </w:t>
            </w:r>
            <w:r w:rsidR="00633FF7" w:rsidRPr="00C8142B">
              <w:rPr>
                <w:rFonts w:ascii="Arial" w:hAnsi="Arial" w:cs="Arial"/>
                <w:sz w:val="20"/>
              </w:rPr>
              <w:t>und abgespe</w:t>
            </w:r>
            <w:r w:rsidR="00633FF7" w:rsidRPr="00C8142B">
              <w:rPr>
                <w:rFonts w:ascii="Arial" w:hAnsi="Arial" w:cs="Arial"/>
                <w:sz w:val="20"/>
              </w:rPr>
              <w:t>i</w:t>
            </w:r>
            <w:r w:rsidR="00034FFC" w:rsidRPr="00C8142B">
              <w:rPr>
                <w:rFonts w:ascii="Arial" w:hAnsi="Arial" w:cs="Arial"/>
                <w:sz w:val="20"/>
              </w:rPr>
              <w:t>chert</w:t>
            </w:r>
          </w:p>
          <w:p w14:paraId="264909A3" w14:textId="16C1EF5A" w:rsidR="00874DA4" w:rsidRPr="00C8142B" w:rsidRDefault="00874DA4" w:rsidP="007F1671">
            <w:pPr>
              <w:pStyle w:val="Listenabsatz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02558778" w14:textId="77777777" w:rsidR="008513E9" w:rsidRPr="00C8142B" w:rsidRDefault="008513E9" w:rsidP="005404F4">
      <w:pPr>
        <w:rPr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  <w:gridCol w:w="3007"/>
      </w:tblGrid>
      <w:tr w:rsidR="00847535" w:rsidRPr="00C8142B" w14:paraId="7DF194B9" w14:textId="77777777" w:rsidTr="003C5E66">
        <w:trPr>
          <w:trHeight w:val="680"/>
        </w:trPr>
        <w:tc>
          <w:tcPr>
            <w:tcW w:w="6487" w:type="dxa"/>
            <w:tcBorders>
              <w:right w:val="single" w:sz="18" w:space="0" w:color="auto"/>
            </w:tcBorders>
          </w:tcPr>
          <w:p w14:paraId="62E0BB46" w14:textId="6F3028D8" w:rsidR="00847535" w:rsidRPr="00C8142B" w:rsidRDefault="007616A6" w:rsidP="00847535">
            <w:pPr>
              <w:rPr>
                <w:b/>
                <w:i/>
              </w:rPr>
            </w:pPr>
            <w:r w:rsidRPr="00C8142B">
              <w:rPr>
                <w:b/>
                <w:i/>
              </w:rPr>
              <w:t xml:space="preserve">Team </w:t>
            </w:r>
            <w:r w:rsidR="00847535" w:rsidRPr="00C8142B">
              <w:rPr>
                <w:b/>
                <w:i/>
              </w:rPr>
              <w:t>Note</w:t>
            </w:r>
          </w:p>
        </w:tc>
        <w:tc>
          <w:tcPr>
            <w:tcW w:w="30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auto" w:fill="auto"/>
          </w:tcPr>
          <w:p w14:paraId="627D59F9" w14:textId="77777777" w:rsidR="00847535" w:rsidRPr="00C8142B" w:rsidRDefault="00847535" w:rsidP="007F1671">
            <w:pPr>
              <w:rPr>
                <w:lang w:eastAsia="de-DE"/>
              </w:rPr>
            </w:pPr>
          </w:p>
        </w:tc>
      </w:tr>
    </w:tbl>
    <w:p w14:paraId="64D7322D" w14:textId="77777777" w:rsidR="00847535" w:rsidRPr="00C8142B" w:rsidRDefault="00847535" w:rsidP="005404F4">
      <w:pPr>
        <w:rPr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4"/>
      </w:tblGrid>
      <w:tr w:rsidR="00CA11E0" w:rsidRPr="00C8142B" w14:paraId="07150678" w14:textId="77777777" w:rsidTr="003C5E66">
        <w:trPr>
          <w:trHeight w:val="2028"/>
        </w:trPr>
        <w:tc>
          <w:tcPr>
            <w:tcW w:w="9494" w:type="dxa"/>
          </w:tcPr>
          <w:p w14:paraId="263ABB45" w14:textId="43E05938" w:rsidR="00CA11E0" w:rsidRPr="00C8142B" w:rsidRDefault="00B57455" w:rsidP="00CA11E0">
            <w:pPr>
              <w:rPr>
                <w:b/>
                <w:i/>
              </w:rPr>
            </w:pPr>
            <w:r w:rsidRPr="00C8142B">
              <w:rPr>
                <w:b/>
                <w:i/>
              </w:rPr>
              <w:t>Bemerkungen Ex</w:t>
            </w:r>
            <w:r w:rsidR="007616A6" w:rsidRPr="00C8142B">
              <w:rPr>
                <w:b/>
                <w:i/>
              </w:rPr>
              <w:t>p</w:t>
            </w:r>
            <w:r w:rsidR="00CA11E0" w:rsidRPr="00C8142B">
              <w:rPr>
                <w:b/>
                <w:i/>
              </w:rPr>
              <w:t xml:space="preserve">ert/in: </w:t>
            </w:r>
          </w:p>
          <w:p w14:paraId="362F1425" w14:textId="77777777" w:rsidR="00CA11E0" w:rsidRPr="00C8142B" w:rsidRDefault="00CA11E0" w:rsidP="00CA11E0">
            <w:pPr>
              <w:rPr>
                <w:i/>
                <w:sz w:val="16"/>
                <w:szCs w:val="16"/>
              </w:rPr>
            </w:pPr>
            <w:r w:rsidRPr="00C8142B">
              <w:rPr>
                <w:i/>
                <w:sz w:val="16"/>
                <w:szCs w:val="16"/>
              </w:rPr>
              <w:t>Bei der Beurteilung ist das Nichterreichen der minimalen Anforderungen (Prüfungsnote &lt; 4) zu begründen.</w:t>
            </w:r>
          </w:p>
          <w:p w14:paraId="4724A443" w14:textId="77777777" w:rsidR="00BA18D2" w:rsidRPr="00C8142B" w:rsidRDefault="00BA18D2" w:rsidP="00CA11E0">
            <w:pPr>
              <w:rPr>
                <w:i/>
                <w:sz w:val="16"/>
                <w:szCs w:val="16"/>
              </w:rPr>
            </w:pPr>
          </w:p>
          <w:p w14:paraId="63BE697E" w14:textId="77777777" w:rsidR="00BA18D2" w:rsidRPr="00C8142B" w:rsidRDefault="00BA18D2" w:rsidP="00CA11E0">
            <w:pPr>
              <w:rPr>
                <w:i/>
                <w:sz w:val="16"/>
                <w:szCs w:val="16"/>
              </w:rPr>
            </w:pPr>
          </w:p>
          <w:p w14:paraId="21391FDA" w14:textId="77777777" w:rsidR="00874DA4" w:rsidRPr="00C8142B" w:rsidRDefault="00874DA4" w:rsidP="005404F4">
            <w:pPr>
              <w:rPr>
                <w:i/>
                <w:sz w:val="16"/>
                <w:szCs w:val="16"/>
              </w:rPr>
            </w:pPr>
          </w:p>
          <w:p w14:paraId="2787B36E" w14:textId="77777777" w:rsidR="00874DA4" w:rsidRPr="00C8142B" w:rsidRDefault="00874DA4" w:rsidP="005404F4">
            <w:pPr>
              <w:rPr>
                <w:i/>
                <w:sz w:val="16"/>
                <w:szCs w:val="16"/>
              </w:rPr>
            </w:pPr>
          </w:p>
          <w:p w14:paraId="03EBC5EF" w14:textId="56B823FA" w:rsidR="00CA11E0" w:rsidRPr="00C8142B" w:rsidRDefault="00CA11E0" w:rsidP="009D76C7">
            <w:pPr>
              <w:rPr>
                <w:lang w:eastAsia="de-DE"/>
              </w:rPr>
            </w:pPr>
          </w:p>
        </w:tc>
      </w:tr>
    </w:tbl>
    <w:p w14:paraId="4CA5D640" w14:textId="26AFE116" w:rsidR="00CA11E0" w:rsidRPr="00C8142B" w:rsidRDefault="009D76C7" w:rsidP="003C5E66">
      <w:pPr>
        <w:rPr>
          <w:lang w:eastAsia="de-DE"/>
        </w:rPr>
      </w:pPr>
      <w:r w:rsidRPr="00C8142B">
        <w:rPr>
          <w:lang w:eastAsia="de-DE"/>
        </w:rPr>
        <w:t>Unterschrift Expert/in:</w:t>
      </w:r>
    </w:p>
    <w:bookmarkEnd w:id="0"/>
    <w:sectPr w:rsidR="00CA11E0" w:rsidRPr="00C8142B" w:rsidSect="00B902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7C546" w14:textId="77777777" w:rsidR="007F1671" w:rsidRDefault="007F1671">
      <w:r>
        <w:separator/>
      </w:r>
    </w:p>
  </w:endnote>
  <w:endnote w:type="continuationSeparator" w:id="0">
    <w:p w14:paraId="3E76C7C2" w14:textId="77777777" w:rsidR="007F1671" w:rsidRDefault="007F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B17DE" w14:textId="77777777" w:rsidR="007F1671" w:rsidRDefault="007F1671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8FF46" w14:textId="598F802B" w:rsidR="007F1671" w:rsidRPr="008D202F" w:rsidRDefault="007F1671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8D202F">
      <w:rPr>
        <w:sz w:val="16"/>
        <w:szCs w:val="16"/>
      </w:rPr>
      <w:t>.0</w:t>
    </w:r>
    <w:r>
      <w:rPr>
        <w:sz w:val="16"/>
        <w:szCs w:val="16"/>
      </w:rPr>
      <w:t>5</w:t>
    </w:r>
    <w:r w:rsidRPr="008D202F">
      <w:rPr>
        <w:sz w:val="16"/>
        <w:szCs w:val="16"/>
      </w:rPr>
      <w:t>.20</w:t>
    </w:r>
    <w:r>
      <w:rPr>
        <w:sz w:val="16"/>
        <w:szCs w:val="16"/>
      </w:rPr>
      <w:t>13</w:t>
    </w:r>
    <w:r w:rsidRPr="008D202F">
      <w:rPr>
        <w:sz w:val="16"/>
        <w:szCs w:val="16"/>
      </w:rPr>
      <w:tab/>
      <w:t xml:space="preserve">Seite </w:t>
    </w:r>
    <w:r w:rsidRPr="008D202F">
      <w:rPr>
        <w:rStyle w:val="Seitenzahl"/>
        <w:sz w:val="16"/>
        <w:szCs w:val="16"/>
      </w:rPr>
      <w:fldChar w:fldCharType="begin"/>
    </w:r>
    <w:r w:rsidRPr="008D202F">
      <w:rPr>
        <w:rStyle w:val="Seitenzahl"/>
        <w:sz w:val="16"/>
        <w:szCs w:val="16"/>
      </w:rPr>
      <w:instrText xml:space="preserve"> PAGE </w:instrText>
    </w:r>
    <w:r w:rsidRPr="008D202F">
      <w:rPr>
        <w:rStyle w:val="Seitenzahl"/>
        <w:sz w:val="16"/>
        <w:szCs w:val="16"/>
      </w:rPr>
      <w:fldChar w:fldCharType="separate"/>
    </w:r>
    <w:r w:rsidR="00C8142B">
      <w:rPr>
        <w:rStyle w:val="Seitenzahl"/>
        <w:noProof/>
        <w:sz w:val="16"/>
        <w:szCs w:val="16"/>
      </w:rPr>
      <w:t>1</w:t>
    </w:r>
    <w:r w:rsidRPr="008D202F">
      <w:rPr>
        <w:rStyle w:val="Seitenzahl"/>
        <w:sz w:val="16"/>
        <w:szCs w:val="16"/>
      </w:rPr>
      <w:fldChar w:fldCharType="end"/>
    </w:r>
    <w:r w:rsidRPr="008D202F">
      <w:rPr>
        <w:rStyle w:val="Seitenzahl"/>
        <w:sz w:val="16"/>
        <w:szCs w:val="16"/>
      </w:rPr>
      <w:t xml:space="preserve"> von </w:t>
    </w:r>
    <w:r w:rsidRPr="008D202F">
      <w:rPr>
        <w:rStyle w:val="Seitenzahl"/>
        <w:sz w:val="16"/>
        <w:szCs w:val="16"/>
      </w:rPr>
      <w:fldChar w:fldCharType="begin"/>
    </w:r>
    <w:r w:rsidRPr="008D202F">
      <w:rPr>
        <w:rStyle w:val="Seitenzahl"/>
        <w:sz w:val="16"/>
        <w:szCs w:val="16"/>
      </w:rPr>
      <w:instrText xml:space="preserve"> NUMPAGES </w:instrText>
    </w:r>
    <w:r w:rsidRPr="008D202F">
      <w:rPr>
        <w:rStyle w:val="Seitenzahl"/>
        <w:sz w:val="16"/>
        <w:szCs w:val="16"/>
      </w:rPr>
      <w:fldChar w:fldCharType="separate"/>
    </w:r>
    <w:r w:rsidR="00C8142B">
      <w:rPr>
        <w:rStyle w:val="Seitenzahl"/>
        <w:noProof/>
        <w:sz w:val="16"/>
        <w:szCs w:val="16"/>
      </w:rPr>
      <w:t>2</w:t>
    </w:r>
    <w:r w:rsidRPr="008D202F">
      <w:rPr>
        <w:rStyle w:val="Seitenzahl"/>
        <w:sz w:val="16"/>
        <w:szCs w:val="16"/>
      </w:rPr>
      <w:fldChar w:fldCharType="end"/>
    </w:r>
  </w:p>
  <w:p w14:paraId="5805EA28" w14:textId="77777777" w:rsidR="007F1671" w:rsidRPr="008D202F" w:rsidRDefault="007F1671" w:rsidP="0023049B">
    <w:pPr>
      <w:pStyle w:val="Fusszeile-2"/>
      <w:rPr>
        <w:sz w:val="16"/>
        <w:szCs w:val="16"/>
      </w:rPr>
    </w:pPr>
    <w:r w:rsidRPr="008D202F">
      <w:rPr>
        <w:sz w:val="16"/>
        <w:szCs w:val="16"/>
      </w:rPr>
      <w:t>TBZ Technische Berufsschule Zürich</w:t>
    </w:r>
  </w:p>
  <w:p w14:paraId="75F4F68A" w14:textId="77777777" w:rsidR="007F1671" w:rsidRPr="008D202F" w:rsidRDefault="007F1671" w:rsidP="0023049B">
    <w:pPr>
      <w:pStyle w:val="Fuzeil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3EE16" w14:textId="77777777" w:rsidR="007F1671" w:rsidRDefault="007F167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48E7F" w14:textId="77777777" w:rsidR="007F1671" w:rsidRDefault="007F1671">
      <w:r>
        <w:separator/>
      </w:r>
    </w:p>
  </w:footnote>
  <w:footnote w:type="continuationSeparator" w:id="0">
    <w:p w14:paraId="4C0DFA96" w14:textId="77777777" w:rsidR="007F1671" w:rsidRDefault="007F16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79D05" w14:textId="77777777" w:rsidR="007F1671" w:rsidRDefault="007F1671" w:rsidP="00F1266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9E8DA" w14:textId="77777777" w:rsidR="007F1671" w:rsidRPr="002844A4" w:rsidRDefault="007F1671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M122-1119 V1.2</w:t>
    </w:r>
    <w:r w:rsidRPr="002844A4">
      <w:tab/>
    </w:r>
    <w:r>
      <w:t>Abläufe mit Scripts automatisieren</w:t>
    </w:r>
  </w:p>
  <w:p w14:paraId="2AD6F280" w14:textId="77777777" w:rsidR="007F1671" w:rsidRDefault="007F1671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Teamaufgaben 1 und 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F2804" w14:textId="77777777" w:rsidR="007F1671" w:rsidRDefault="007F1671" w:rsidP="00F1266C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9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8116F1B"/>
    <w:multiLevelType w:val="hybridMultilevel"/>
    <w:tmpl w:val="608C2E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2"/>
  </w:num>
  <w:num w:numId="5">
    <w:abstractNumId w:val="1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4"/>
  </w:num>
  <w:num w:numId="14">
    <w:abstractNumId w:val="11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22"/>
    <w:rsid w:val="00024DCC"/>
    <w:rsid w:val="00034FFC"/>
    <w:rsid w:val="00041AF8"/>
    <w:rsid w:val="0004783A"/>
    <w:rsid w:val="00052F87"/>
    <w:rsid w:val="00056B93"/>
    <w:rsid w:val="00091097"/>
    <w:rsid w:val="000A6F13"/>
    <w:rsid w:val="000A7714"/>
    <w:rsid w:val="000A7E6B"/>
    <w:rsid w:val="000C6C48"/>
    <w:rsid w:val="000D19E3"/>
    <w:rsid w:val="000D5209"/>
    <w:rsid w:val="000D6550"/>
    <w:rsid w:val="000E7A85"/>
    <w:rsid w:val="000F0FC0"/>
    <w:rsid w:val="00123E74"/>
    <w:rsid w:val="00130D47"/>
    <w:rsid w:val="00132F3E"/>
    <w:rsid w:val="00133E9C"/>
    <w:rsid w:val="00140272"/>
    <w:rsid w:val="00151AB6"/>
    <w:rsid w:val="00153214"/>
    <w:rsid w:val="00161A36"/>
    <w:rsid w:val="00171D50"/>
    <w:rsid w:val="001726E7"/>
    <w:rsid w:val="0018554E"/>
    <w:rsid w:val="00191B2E"/>
    <w:rsid w:val="00195488"/>
    <w:rsid w:val="001B6DF6"/>
    <w:rsid w:val="001C4D69"/>
    <w:rsid w:val="001E0FC9"/>
    <w:rsid w:val="00215387"/>
    <w:rsid w:val="00217F1E"/>
    <w:rsid w:val="00225719"/>
    <w:rsid w:val="0023049B"/>
    <w:rsid w:val="00231595"/>
    <w:rsid w:val="0023431F"/>
    <w:rsid w:val="00247D2E"/>
    <w:rsid w:val="002506B9"/>
    <w:rsid w:val="00266422"/>
    <w:rsid w:val="00285179"/>
    <w:rsid w:val="00291973"/>
    <w:rsid w:val="00293059"/>
    <w:rsid w:val="002A17D0"/>
    <w:rsid w:val="002A5671"/>
    <w:rsid w:val="002C55B7"/>
    <w:rsid w:val="002D73FC"/>
    <w:rsid w:val="002E3C78"/>
    <w:rsid w:val="002F4A80"/>
    <w:rsid w:val="00300DED"/>
    <w:rsid w:val="003364B4"/>
    <w:rsid w:val="00337E19"/>
    <w:rsid w:val="003432D2"/>
    <w:rsid w:val="003525B1"/>
    <w:rsid w:val="0035474E"/>
    <w:rsid w:val="00373A96"/>
    <w:rsid w:val="00377339"/>
    <w:rsid w:val="003809F6"/>
    <w:rsid w:val="00383007"/>
    <w:rsid w:val="003C175D"/>
    <w:rsid w:val="003C1CA4"/>
    <w:rsid w:val="003C27DE"/>
    <w:rsid w:val="003C5E66"/>
    <w:rsid w:val="003D2A4A"/>
    <w:rsid w:val="003D4990"/>
    <w:rsid w:val="00410330"/>
    <w:rsid w:val="00445289"/>
    <w:rsid w:val="004479FE"/>
    <w:rsid w:val="00460C06"/>
    <w:rsid w:val="00460CEB"/>
    <w:rsid w:val="00460D20"/>
    <w:rsid w:val="0046419C"/>
    <w:rsid w:val="004647CA"/>
    <w:rsid w:val="00464ECE"/>
    <w:rsid w:val="004742FC"/>
    <w:rsid w:val="00496436"/>
    <w:rsid w:val="004A31E8"/>
    <w:rsid w:val="004B5C00"/>
    <w:rsid w:val="004D2D30"/>
    <w:rsid w:val="004D43BB"/>
    <w:rsid w:val="004E57A9"/>
    <w:rsid w:val="005332D4"/>
    <w:rsid w:val="0053407A"/>
    <w:rsid w:val="00540174"/>
    <w:rsid w:val="005404F4"/>
    <w:rsid w:val="00543F17"/>
    <w:rsid w:val="005C2076"/>
    <w:rsid w:val="005C2ACC"/>
    <w:rsid w:val="005C5878"/>
    <w:rsid w:val="005C600B"/>
    <w:rsid w:val="005D3715"/>
    <w:rsid w:val="005D768A"/>
    <w:rsid w:val="005F2940"/>
    <w:rsid w:val="00606718"/>
    <w:rsid w:val="00611041"/>
    <w:rsid w:val="00612DF1"/>
    <w:rsid w:val="00633FF7"/>
    <w:rsid w:val="0066468C"/>
    <w:rsid w:val="0068326B"/>
    <w:rsid w:val="00684726"/>
    <w:rsid w:val="00685BB9"/>
    <w:rsid w:val="006936A7"/>
    <w:rsid w:val="006B7E9D"/>
    <w:rsid w:val="006C2A53"/>
    <w:rsid w:val="006D1368"/>
    <w:rsid w:val="006D178C"/>
    <w:rsid w:val="006D4D46"/>
    <w:rsid w:val="006E14BA"/>
    <w:rsid w:val="006F3EE7"/>
    <w:rsid w:val="006F6222"/>
    <w:rsid w:val="00701E89"/>
    <w:rsid w:val="007276AC"/>
    <w:rsid w:val="00731616"/>
    <w:rsid w:val="00743ACC"/>
    <w:rsid w:val="00752DAF"/>
    <w:rsid w:val="00757129"/>
    <w:rsid w:val="007616A6"/>
    <w:rsid w:val="00785541"/>
    <w:rsid w:val="00793BCF"/>
    <w:rsid w:val="00794B33"/>
    <w:rsid w:val="00797144"/>
    <w:rsid w:val="007A5B7F"/>
    <w:rsid w:val="007B6FC0"/>
    <w:rsid w:val="007F1671"/>
    <w:rsid w:val="008052A2"/>
    <w:rsid w:val="00825508"/>
    <w:rsid w:val="0084462A"/>
    <w:rsid w:val="00847535"/>
    <w:rsid w:val="008513E9"/>
    <w:rsid w:val="00861849"/>
    <w:rsid w:val="00863E2E"/>
    <w:rsid w:val="008733A0"/>
    <w:rsid w:val="00874DA4"/>
    <w:rsid w:val="00877AA6"/>
    <w:rsid w:val="00887237"/>
    <w:rsid w:val="008A1A5C"/>
    <w:rsid w:val="008A5379"/>
    <w:rsid w:val="008C1342"/>
    <w:rsid w:val="008C7A3C"/>
    <w:rsid w:val="008D202F"/>
    <w:rsid w:val="008D5E55"/>
    <w:rsid w:val="008E38C7"/>
    <w:rsid w:val="008E5A27"/>
    <w:rsid w:val="009107B6"/>
    <w:rsid w:val="00912EC7"/>
    <w:rsid w:val="00915B89"/>
    <w:rsid w:val="00930E85"/>
    <w:rsid w:val="009418B7"/>
    <w:rsid w:val="009572FA"/>
    <w:rsid w:val="009753C3"/>
    <w:rsid w:val="00976260"/>
    <w:rsid w:val="00976C8C"/>
    <w:rsid w:val="0098577F"/>
    <w:rsid w:val="0099094D"/>
    <w:rsid w:val="009A20A2"/>
    <w:rsid w:val="009B4DF6"/>
    <w:rsid w:val="009D76C7"/>
    <w:rsid w:val="00A01502"/>
    <w:rsid w:val="00A14DDD"/>
    <w:rsid w:val="00A44D45"/>
    <w:rsid w:val="00A47CE8"/>
    <w:rsid w:val="00A61488"/>
    <w:rsid w:val="00A62E15"/>
    <w:rsid w:val="00A65F6B"/>
    <w:rsid w:val="00A66480"/>
    <w:rsid w:val="00A70578"/>
    <w:rsid w:val="00A7265E"/>
    <w:rsid w:val="00A83BCD"/>
    <w:rsid w:val="00A94299"/>
    <w:rsid w:val="00AB7C99"/>
    <w:rsid w:val="00AD17E6"/>
    <w:rsid w:val="00AD3172"/>
    <w:rsid w:val="00AE4F0E"/>
    <w:rsid w:val="00AE758A"/>
    <w:rsid w:val="00AF2E40"/>
    <w:rsid w:val="00B138BB"/>
    <w:rsid w:val="00B16DA3"/>
    <w:rsid w:val="00B211D6"/>
    <w:rsid w:val="00B2181B"/>
    <w:rsid w:val="00B35160"/>
    <w:rsid w:val="00B57455"/>
    <w:rsid w:val="00B62244"/>
    <w:rsid w:val="00B62DBD"/>
    <w:rsid w:val="00B902AC"/>
    <w:rsid w:val="00BA0AEA"/>
    <w:rsid w:val="00BA18D2"/>
    <w:rsid w:val="00BA25D9"/>
    <w:rsid w:val="00BB3A2A"/>
    <w:rsid w:val="00BB3D51"/>
    <w:rsid w:val="00BB7FB4"/>
    <w:rsid w:val="00BD3661"/>
    <w:rsid w:val="00BD6493"/>
    <w:rsid w:val="00BE61F9"/>
    <w:rsid w:val="00BF1096"/>
    <w:rsid w:val="00BF313E"/>
    <w:rsid w:val="00C15401"/>
    <w:rsid w:val="00C201B5"/>
    <w:rsid w:val="00C51852"/>
    <w:rsid w:val="00C55324"/>
    <w:rsid w:val="00C55E3E"/>
    <w:rsid w:val="00C8064D"/>
    <w:rsid w:val="00C8142B"/>
    <w:rsid w:val="00C847E0"/>
    <w:rsid w:val="00C87068"/>
    <w:rsid w:val="00C93114"/>
    <w:rsid w:val="00CA11E0"/>
    <w:rsid w:val="00CA3283"/>
    <w:rsid w:val="00CA401E"/>
    <w:rsid w:val="00CA7765"/>
    <w:rsid w:val="00CD0832"/>
    <w:rsid w:val="00CD4305"/>
    <w:rsid w:val="00D204E4"/>
    <w:rsid w:val="00D20543"/>
    <w:rsid w:val="00D25779"/>
    <w:rsid w:val="00D30E3A"/>
    <w:rsid w:val="00D34801"/>
    <w:rsid w:val="00D6492F"/>
    <w:rsid w:val="00D706F5"/>
    <w:rsid w:val="00D76466"/>
    <w:rsid w:val="00DB66EC"/>
    <w:rsid w:val="00DD11A1"/>
    <w:rsid w:val="00DD1B64"/>
    <w:rsid w:val="00DE29AF"/>
    <w:rsid w:val="00DF6003"/>
    <w:rsid w:val="00E06091"/>
    <w:rsid w:val="00E116E9"/>
    <w:rsid w:val="00E1258D"/>
    <w:rsid w:val="00E139A2"/>
    <w:rsid w:val="00E21FA6"/>
    <w:rsid w:val="00E30AC3"/>
    <w:rsid w:val="00E37630"/>
    <w:rsid w:val="00E46B65"/>
    <w:rsid w:val="00E46C3D"/>
    <w:rsid w:val="00E551C9"/>
    <w:rsid w:val="00E62A54"/>
    <w:rsid w:val="00E62D70"/>
    <w:rsid w:val="00E72639"/>
    <w:rsid w:val="00ED2CA4"/>
    <w:rsid w:val="00EE0E08"/>
    <w:rsid w:val="00EF12F6"/>
    <w:rsid w:val="00EF6CA3"/>
    <w:rsid w:val="00F1083A"/>
    <w:rsid w:val="00F1266C"/>
    <w:rsid w:val="00F162B5"/>
    <w:rsid w:val="00F26827"/>
    <w:rsid w:val="00F30286"/>
    <w:rsid w:val="00F419EC"/>
    <w:rsid w:val="00F5690A"/>
    <w:rsid w:val="00F5764E"/>
    <w:rsid w:val="00F57AB0"/>
    <w:rsid w:val="00F75655"/>
    <w:rsid w:val="00F761BD"/>
    <w:rsid w:val="00F82AAF"/>
    <w:rsid w:val="00FA4B77"/>
    <w:rsid w:val="00FB1908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9"/>
    <o:shapelayout v:ext="edit">
      <o:idmap v:ext="edit" data="9"/>
      <o:regrouptable v:ext="edit">
        <o:entry new="1" old="0"/>
      </o:regrouptable>
    </o:shapelayout>
  </w:shapeDefaults>
  <w:doNotEmbedSmartTags/>
  <w:decimalSymbol w:val="."/>
  <w:listSeparator w:val=","/>
  <w14:docId w14:val="5D45DC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paragraph" w:styleId="Sprechblasentext">
    <w:name w:val="Balloon Text"/>
    <w:basedOn w:val="Standard"/>
    <w:link w:val="SprechblasentextZeichen"/>
    <w:rsid w:val="00A83B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A83BC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3407A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qFormat/>
    <w:pPr>
      <w:keepNext/>
      <w:pageBreakBefore/>
      <w:spacing w:before="120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outlineLvl w:val="2"/>
    </w:p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i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paragraph" w:styleId="Sprechblasentext">
    <w:name w:val="Balloon Text"/>
    <w:basedOn w:val="Standard"/>
    <w:link w:val="SprechblasentextZeichen"/>
    <w:rsid w:val="00A83BC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rsid w:val="00A83BC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3407A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\- Z-Dokumente Ugo\2 0 0 5\Martin Saxer Juni 2005\Wechseldatenträger (E)\Entwicklung_MKNW\Formatvorlagen\KNW_Loesungsblaetter_2005-06-10.dot</Template>
  <TotalTime>0</TotalTime>
  <Pages>2</Pages>
  <Words>471</Words>
  <Characters>2974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Michael Kellenberger</cp:lastModifiedBy>
  <cp:revision>43</cp:revision>
  <cp:lastPrinted>2009-03-27T11:23:00Z</cp:lastPrinted>
  <dcterms:created xsi:type="dcterms:W3CDTF">2013-05-16T18:52:00Z</dcterms:created>
  <dcterms:modified xsi:type="dcterms:W3CDTF">2013-05-24T08:34:00Z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